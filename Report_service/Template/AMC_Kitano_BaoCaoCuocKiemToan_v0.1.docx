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5317"/>
        <w:gridCol w:w="4253"/>
      </w:tblGrid>
      <w:tr w:rsidR="00BD1DC4" w:rsidRPr="00252C1F" w14:paraId="0B07ADAD" w14:textId="77777777" w:rsidTr="005E629A">
        <w:trPr>
          <w:trHeight w:val="276"/>
        </w:trPr>
        <w:tc>
          <w:tcPr>
            <w:tcW w:w="2778" w:type="pct"/>
            <w:vAlign w:val="center"/>
          </w:tcPr>
          <w:p w14:paraId="2700F7A0" w14:textId="38EFD896" w:rsidR="00BD1DC4" w:rsidRPr="00252C1F" w:rsidRDefault="00BD1DC4" w:rsidP="00F27594">
            <w:pPr>
              <w:spacing w:before="40" w:after="0" w:line="288" w:lineRule="auto"/>
              <w:rPr>
                <w:rFonts w:ascii="Times New Roman" w:eastAsia="Cambria" w:hAnsi="Times New Roman" w:cs="Times New Roman"/>
                <w:color w:val="3C76A6"/>
                <w:kern w:val="20"/>
                <w:sz w:val="24"/>
                <w:szCs w:val="24"/>
              </w:rPr>
            </w:pPr>
            <w:r w:rsidRPr="00252C1F">
              <w:rPr>
                <w:rFonts w:ascii="Times New Roman" w:eastAsia="Cambria" w:hAnsi="Times New Roman" w:cs="Times New Roman"/>
                <w:kern w:val="20"/>
                <w:sz w:val="24"/>
                <w:szCs w:val="24"/>
              </w:rPr>
              <w:t>Số:</w:t>
            </w:r>
            <w:r w:rsidR="00E15D55" w:rsidRPr="00252C1F">
              <w:rPr>
                <w:rFonts w:ascii="Times New Roman" w:eastAsia="Cambria" w:hAnsi="Times New Roman" w:cs="Times New Roman"/>
                <w:kern w:val="20"/>
                <w:sz w:val="24"/>
                <w:szCs w:val="24"/>
              </w:rPr>
              <w:t xml:space="preserve"> </w:t>
            </w:r>
            <w:r w:rsidR="00542B17">
              <w:rPr>
                <w:rFonts w:ascii="Times New Roman" w:eastAsia="Cambria" w:hAnsi="Times New Roman" w:cs="Times New Roman"/>
                <w:kern w:val="20"/>
                <w:sz w:val="24"/>
                <w:szCs w:val="24"/>
              </w:rPr>
              <w:t>…</w:t>
            </w:r>
            <w:r w:rsidRPr="00252C1F">
              <w:rPr>
                <w:rFonts w:ascii="Times New Roman" w:eastAsia="Cambria" w:hAnsi="Times New Roman" w:cs="Times New Roman"/>
                <w:kern w:val="20"/>
                <w:sz w:val="24"/>
                <w:szCs w:val="24"/>
              </w:rPr>
              <w:t>/BC-</w:t>
            </w:r>
            <w:r w:rsidR="00CD2C8C">
              <w:rPr>
                <w:rFonts w:ascii="Times New Roman" w:eastAsia="Cambria" w:hAnsi="Times New Roman" w:cs="Times New Roman"/>
                <w:kern w:val="20"/>
                <w:sz w:val="24"/>
                <w:szCs w:val="24"/>
              </w:rPr>
              <w:t>KTNB</w:t>
            </w:r>
          </w:p>
        </w:tc>
        <w:tc>
          <w:tcPr>
            <w:tcW w:w="2222" w:type="pct"/>
            <w:vAlign w:val="center"/>
          </w:tcPr>
          <w:p w14:paraId="6B287B1B" w14:textId="2FD2B274" w:rsidR="00BD1DC4" w:rsidRPr="00252C1F" w:rsidRDefault="00BD1DC4" w:rsidP="00F27594">
            <w:pPr>
              <w:spacing w:before="40" w:after="40" w:line="288" w:lineRule="auto"/>
              <w:jc w:val="right"/>
              <w:rPr>
                <w:rFonts w:ascii="Times New Roman" w:eastAsia="Cambria" w:hAnsi="Times New Roman" w:cs="Times New Roman"/>
                <w:i/>
                <w:color w:val="3C76A6"/>
                <w:kern w:val="20"/>
                <w:sz w:val="24"/>
                <w:szCs w:val="24"/>
              </w:rPr>
            </w:pPr>
            <w:r w:rsidRPr="00252C1F">
              <w:rPr>
                <w:rFonts w:ascii="Times New Roman" w:eastAsia="Cambria" w:hAnsi="Times New Roman" w:cs="Times New Roman"/>
                <w:i/>
                <w:kern w:val="20"/>
                <w:sz w:val="24"/>
                <w:szCs w:val="24"/>
              </w:rPr>
              <w:t xml:space="preserve">Hà </w:t>
            </w:r>
            <w:r w:rsidR="000C521E">
              <w:rPr>
                <w:rFonts w:ascii="Times New Roman" w:eastAsia="Cambria" w:hAnsi="Times New Roman" w:cs="Times New Roman"/>
                <w:i/>
                <w:kern w:val="20"/>
                <w:sz w:val="24"/>
                <w:szCs w:val="24"/>
              </w:rPr>
              <w:t>N</w:t>
            </w:r>
            <w:r w:rsidRPr="00252C1F">
              <w:rPr>
                <w:rFonts w:ascii="Times New Roman" w:eastAsia="Cambria" w:hAnsi="Times New Roman" w:cs="Times New Roman"/>
                <w:i/>
                <w:kern w:val="20"/>
                <w:sz w:val="24"/>
                <w:szCs w:val="24"/>
              </w:rPr>
              <w:t>ội, ngày</w:t>
            </w:r>
            <w:r w:rsidR="00B92E6B">
              <w:rPr>
                <w:rFonts w:ascii="Times New Roman" w:eastAsia="Cambria" w:hAnsi="Times New Roman" w:cs="Times New Roman"/>
                <w:i/>
                <w:kern w:val="20"/>
                <w:sz w:val="24"/>
                <w:szCs w:val="24"/>
              </w:rPr>
              <w:t xml:space="preserve"> </w:t>
            </w:r>
            <w:r w:rsidR="00B92E6B">
              <w:rPr>
                <w:rFonts w:ascii="Times New Roman" w:eastAsia="Cambria" w:hAnsi="Times New Roman" w:cs="Times New Roman"/>
                <w:i/>
                <w:kern w:val="20"/>
                <w:sz w:val="24"/>
                <w:szCs w:val="24"/>
              </w:rPr>
              <w:fldChar w:fldCharType="begin"/>
            </w:r>
            <w:r w:rsidR="00B92E6B">
              <w:rPr>
                <w:rFonts w:ascii="Times New Roman" w:eastAsia="Cambria" w:hAnsi="Times New Roman" w:cs="Times New Roman"/>
                <w:i/>
                <w:kern w:val="20"/>
                <w:sz w:val="24"/>
                <w:szCs w:val="24"/>
              </w:rPr>
              <w:instrText xml:space="preserve"> MERGEFIELD  ngay_kt  \* MERGEFORMAT </w:instrText>
            </w:r>
            <w:r w:rsidR="00B92E6B">
              <w:rPr>
                <w:rFonts w:ascii="Times New Roman" w:eastAsia="Cambria" w:hAnsi="Times New Roman" w:cs="Times New Roman"/>
                <w:i/>
                <w:kern w:val="20"/>
                <w:sz w:val="24"/>
                <w:szCs w:val="24"/>
              </w:rPr>
              <w:fldChar w:fldCharType="separate"/>
            </w:r>
            <w:r w:rsidR="00B92E6B">
              <w:rPr>
                <w:rFonts w:ascii="Times New Roman" w:eastAsia="Cambria" w:hAnsi="Times New Roman" w:cs="Times New Roman"/>
                <w:i/>
                <w:noProof/>
                <w:kern w:val="20"/>
                <w:sz w:val="24"/>
                <w:szCs w:val="24"/>
              </w:rPr>
              <w:t>«ngay_kt»</w:t>
            </w:r>
            <w:r w:rsidR="00B92E6B">
              <w:rPr>
                <w:rFonts w:ascii="Times New Roman" w:eastAsia="Cambria" w:hAnsi="Times New Roman" w:cs="Times New Roman"/>
                <w:i/>
                <w:kern w:val="20"/>
                <w:sz w:val="24"/>
                <w:szCs w:val="24"/>
              </w:rPr>
              <w:fldChar w:fldCharType="end"/>
            </w:r>
            <w:r w:rsidRPr="00252C1F">
              <w:rPr>
                <w:rFonts w:ascii="Times New Roman" w:eastAsia="Cambria" w:hAnsi="Times New Roman" w:cs="Times New Roman"/>
                <w:i/>
                <w:kern w:val="20"/>
                <w:sz w:val="24"/>
                <w:szCs w:val="24"/>
              </w:rPr>
              <w:t xml:space="preserve"> tháng</w:t>
            </w:r>
            <w:r w:rsidR="00B92E6B">
              <w:rPr>
                <w:rFonts w:ascii="Times New Roman" w:eastAsia="Cambria" w:hAnsi="Times New Roman" w:cs="Times New Roman"/>
                <w:i/>
                <w:kern w:val="20"/>
                <w:sz w:val="24"/>
                <w:szCs w:val="24"/>
              </w:rPr>
              <w:t xml:space="preserve"> </w:t>
            </w:r>
            <w:r w:rsidR="00B92E6B">
              <w:rPr>
                <w:rFonts w:ascii="Times New Roman" w:eastAsia="Cambria" w:hAnsi="Times New Roman" w:cs="Times New Roman"/>
                <w:i/>
                <w:kern w:val="20"/>
                <w:sz w:val="24"/>
                <w:szCs w:val="24"/>
              </w:rPr>
              <w:fldChar w:fldCharType="begin"/>
            </w:r>
            <w:r w:rsidR="00B92E6B">
              <w:rPr>
                <w:rFonts w:ascii="Times New Roman" w:eastAsia="Cambria" w:hAnsi="Times New Roman" w:cs="Times New Roman"/>
                <w:i/>
                <w:kern w:val="20"/>
                <w:sz w:val="24"/>
                <w:szCs w:val="24"/>
              </w:rPr>
              <w:instrText xml:space="preserve"> MERGEFIELD  thang_kt  \* MERGEFORMAT </w:instrText>
            </w:r>
            <w:r w:rsidR="00B92E6B">
              <w:rPr>
                <w:rFonts w:ascii="Times New Roman" w:eastAsia="Cambria" w:hAnsi="Times New Roman" w:cs="Times New Roman"/>
                <w:i/>
                <w:kern w:val="20"/>
                <w:sz w:val="24"/>
                <w:szCs w:val="24"/>
              </w:rPr>
              <w:fldChar w:fldCharType="separate"/>
            </w:r>
            <w:r w:rsidR="00B92E6B">
              <w:rPr>
                <w:rFonts w:ascii="Times New Roman" w:eastAsia="Cambria" w:hAnsi="Times New Roman" w:cs="Times New Roman"/>
                <w:i/>
                <w:noProof/>
                <w:kern w:val="20"/>
                <w:sz w:val="24"/>
                <w:szCs w:val="24"/>
              </w:rPr>
              <w:t>«thang_kt»</w:t>
            </w:r>
            <w:r w:rsidR="00B92E6B">
              <w:rPr>
                <w:rFonts w:ascii="Times New Roman" w:eastAsia="Cambria" w:hAnsi="Times New Roman" w:cs="Times New Roman"/>
                <w:i/>
                <w:kern w:val="20"/>
                <w:sz w:val="24"/>
                <w:szCs w:val="24"/>
              </w:rPr>
              <w:fldChar w:fldCharType="end"/>
            </w:r>
            <w:r w:rsidR="00DE34AB" w:rsidRPr="00252C1F">
              <w:rPr>
                <w:rFonts w:ascii="Times New Roman" w:eastAsia="Cambria" w:hAnsi="Times New Roman" w:cs="Times New Roman"/>
                <w:i/>
                <w:kern w:val="20"/>
                <w:sz w:val="24"/>
                <w:szCs w:val="24"/>
              </w:rPr>
              <w:t xml:space="preserve"> </w:t>
            </w:r>
            <w:r w:rsidRPr="00252C1F">
              <w:rPr>
                <w:rFonts w:ascii="Times New Roman" w:eastAsia="Cambria" w:hAnsi="Times New Roman" w:cs="Times New Roman"/>
                <w:i/>
                <w:kern w:val="20"/>
                <w:sz w:val="24"/>
                <w:szCs w:val="24"/>
              </w:rPr>
              <w:t>năm</w:t>
            </w:r>
            <w:r w:rsidR="00B92E6B">
              <w:rPr>
                <w:rFonts w:ascii="Times New Roman" w:eastAsia="Cambria" w:hAnsi="Times New Roman" w:cs="Times New Roman"/>
                <w:i/>
                <w:kern w:val="20"/>
                <w:sz w:val="24"/>
                <w:szCs w:val="24"/>
              </w:rPr>
              <w:t xml:space="preserve"> </w:t>
            </w:r>
            <w:r w:rsidR="00B92E6B">
              <w:rPr>
                <w:rFonts w:ascii="Times New Roman" w:eastAsia="Cambria" w:hAnsi="Times New Roman" w:cs="Times New Roman"/>
                <w:i/>
                <w:kern w:val="20"/>
                <w:sz w:val="24"/>
                <w:szCs w:val="24"/>
              </w:rPr>
              <w:fldChar w:fldCharType="begin"/>
            </w:r>
            <w:r w:rsidR="00B92E6B">
              <w:rPr>
                <w:rFonts w:ascii="Times New Roman" w:eastAsia="Cambria" w:hAnsi="Times New Roman" w:cs="Times New Roman"/>
                <w:i/>
                <w:kern w:val="20"/>
                <w:sz w:val="24"/>
                <w:szCs w:val="24"/>
              </w:rPr>
              <w:instrText xml:space="preserve"> MERGEFIELD  nam_kt  \* MERGEFORMAT </w:instrText>
            </w:r>
            <w:r w:rsidR="00B92E6B">
              <w:rPr>
                <w:rFonts w:ascii="Times New Roman" w:eastAsia="Cambria" w:hAnsi="Times New Roman" w:cs="Times New Roman"/>
                <w:i/>
                <w:kern w:val="20"/>
                <w:sz w:val="24"/>
                <w:szCs w:val="24"/>
              </w:rPr>
              <w:fldChar w:fldCharType="separate"/>
            </w:r>
            <w:r w:rsidR="00B92E6B">
              <w:rPr>
                <w:rFonts w:ascii="Times New Roman" w:eastAsia="Cambria" w:hAnsi="Times New Roman" w:cs="Times New Roman"/>
                <w:i/>
                <w:noProof/>
                <w:kern w:val="20"/>
                <w:sz w:val="24"/>
                <w:szCs w:val="24"/>
              </w:rPr>
              <w:t>«nam_kt»</w:t>
            </w:r>
            <w:r w:rsidR="00B92E6B">
              <w:rPr>
                <w:rFonts w:ascii="Times New Roman" w:eastAsia="Cambria" w:hAnsi="Times New Roman" w:cs="Times New Roman"/>
                <w:i/>
                <w:kern w:val="20"/>
                <w:sz w:val="24"/>
                <w:szCs w:val="24"/>
              </w:rPr>
              <w:fldChar w:fldCharType="end"/>
            </w:r>
            <w:r w:rsidR="00542B17">
              <w:rPr>
                <w:rFonts w:ascii="Times New Roman" w:eastAsia="Cambria" w:hAnsi="Times New Roman" w:cs="Times New Roman"/>
                <w:i/>
                <w:kern w:val="20"/>
                <w:sz w:val="24"/>
                <w:szCs w:val="24"/>
              </w:rPr>
              <w:t xml:space="preserve"> </w:t>
            </w:r>
          </w:p>
        </w:tc>
      </w:tr>
    </w:tbl>
    <w:p w14:paraId="1D41D890" w14:textId="77777777" w:rsidR="002F4447" w:rsidRPr="00252C1F" w:rsidRDefault="00554B39" w:rsidP="00F27594">
      <w:pPr>
        <w:spacing w:before="240" w:after="240" w:line="288" w:lineRule="auto"/>
        <w:jc w:val="center"/>
        <w:rPr>
          <w:rFonts w:ascii="Times New Roman" w:eastAsia="HGGothicM" w:hAnsi="Times New Roman" w:cs="Times New Roman"/>
          <w:b/>
          <w:caps/>
          <w:color w:val="3C76A6"/>
          <w:kern w:val="28"/>
          <w:sz w:val="40"/>
          <w:szCs w:val="48"/>
        </w:rPr>
      </w:pPr>
      <w:r w:rsidRPr="00252C1F">
        <w:rPr>
          <w:rFonts w:ascii="Times New Roman" w:eastAsia="HGGothicM" w:hAnsi="Times New Roman" w:cs="Times New Roman"/>
          <w:b/>
          <w:caps/>
          <w:color w:val="1E1ED0"/>
          <w:kern w:val="28"/>
          <w:sz w:val="32"/>
          <w:szCs w:val="48"/>
          <w:lang w:val="vi-VN"/>
        </w:rPr>
        <w:t>BÁO CÁO TỔNG HỢP KẾT QUẢ KIỂM TOÁN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1E1ED0"/>
        <w:tblLook w:val="04A0" w:firstRow="1" w:lastRow="0" w:firstColumn="1" w:lastColumn="0" w:noHBand="0" w:noVBand="1"/>
      </w:tblPr>
      <w:tblGrid>
        <w:gridCol w:w="9464"/>
      </w:tblGrid>
      <w:tr w:rsidR="00554B39" w:rsidRPr="00252C1F" w14:paraId="4F38C1AB" w14:textId="77777777" w:rsidTr="00984B92">
        <w:tc>
          <w:tcPr>
            <w:tcW w:w="9464" w:type="dxa"/>
            <w:shd w:val="clear" w:color="auto" w:fill="1E1ED0"/>
            <w:vAlign w:val="center"/>
          </w:tcPr>
          <w:p w14:paraId="021DE076" w14:textId="023844BD" w:rsidR="00554B39" w:rsidRPr="00984B92" w:rsidRDefault="002F4447" w:rsidP="00507DB1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  <w:highlight w:val="yellow"/>
                <w:lang w:val="vi-VN"/>
              </w:rPr>
            </w:pPr>
            <w:bookmarkStart w:id="0" w:name="_GoBack"/>
            <w:bookmarkEnd w:id="0"/>
            <w:r w:rsidRPr="00252C1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V/v: </w:t>
            </w:r>
            <w:r w:rsidR="00507DB1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fldChar w:fldCharType="begin"/>
            </w:r>
            <w:r w:rsidR="00507DB1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instrText xml:space="preserve"> MERGEFIELD  ten_kt  \* MERGEFORMAT </w:instrText>
            </w:r>
            <w:r w:rsidR="00507DB1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fldChar w:fldCharType="separate"/>
            </w:r>
            <w:r w:rsidR="00507DB1">
              <w:rPr>
                <w:rFonts w:ascii="Times New Roman" w:hAnsi="Times New Roman" w:cs="Times New Roman"/>
                <w:b/>
                <w:noProof/>
                <w:color w:val="FFFFFF" w:themeColor="background1"/>
                <w:sz w:val="24"/>
                <w:szCs w:val="24"/>
              </w:rPr>
              <w:t>«ten_kt»</w:t>
            </w:r>
            <w:r w:rsidR="00507DB1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fldChar w:fldCharType="end"/>
            </w:r>
          </w:p>
        </w:tc>
      </w:tr>
    </w:tbl>
    <w:p w14:paraId="4F6A9CCE" w14:textId="7C1AB86D" w:rsidR="00D1704D" w:rsidRPr="00252C1F" w:rsidRDefault="00D1704D" w:rsidP="00291DE1">
      <w:pPr>
        <w:pStyle w:val="ListParagraph"/>
        <w:tabs>
          <w:tab w:val="left" w:pos="567"/>
        </w:tabs>
        <w:spacing w:after="0" w:line="288" w:lineRule="auto"/>
        <w:ind w:left="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252C1F">
        <w:rPr>
          <w:rFonts w:ascii="Times New Roman" w:hAnsi="Times New Roman" w:cs="Times New Roman"/>
          <w:sz w:val="24"/>
          <w:szCs w:val="24"/>
        </w:rPr>
        <w:tab/>
      </w:r>
      <w:r w:rsidR="003F33A8" w:rsidRPr="00252C1F">
        <w:rPr>
          <w:rFonts w:ascii="Times New Roman" w:hAnsi="Times New Roman" w:cs="Times New Roman"/>
          <w:spacing w:val="-4"/>
          <w:sz w:val="24"/>
          <w:szCs w:val="24"/>
        </w:rPr>
        <w:t xml:space="preserve">Căn cứ Quyết định số </w:t>
      </w:r>
      <w:r w:rsidR="00542B17">
        <w:rPr>
          <w:rFonts w:ascii="Times New Roman" w:hAnsi="Times New Roman" w:cs="Times New Roman"/>
          <w:spacing w:val="-4"/>
          <w:sz w:val="24"/>
          <w:szCs w:val="24"/>
        </w:rPr>
        <w:t>…</w:t>
      </w:r>
      <w:r w:rsidR="007C3806" w:rsidRPr="007C3806">
        <w:rPr>
          <w:rFonts w:ascii="Times New Roman" w:hAnsi="Times New Roman" w:cs="Times New Roman"/>
          <w:spacing w:val="-4"/>
          <w:sz w:val="24"/>
          <w:szCs w:val="24"/>
        </w:rPr>
        <w:t xml:space="preserve">/QĐ-KSV-MBAMC </w:t>
      </w:r>
      <w:r w:rsidR="003F33A8" w:rsidRPr="00252C1F">
        <w:rPr>
          <w:rFonts w:ascii="Times New Roman" w:hAnsi="Times New Roman" w:cs="Times New Roman"/>
          <w:spacing w:val="-4"/>
          <w:sz w:val="24"/>
          <w:szCs w:val="24"/>
        </w:rPr>
        <w:t xml:space="preserve">đã được </w:t>
      </w:r>
      <w:r w:rsidR="003F33A8" w:rsidRPr="00252C1F">
        <w:rPr>
          <w:rFonts w:ascii="Times New Roman" w:hAnsi="Times New Roman" w:cs="Times New Roman"/>
          <w:spacing w:val="-4"/>
          <w:sz w:val="24"/>
          <w:szCs w:val="24"/>
          <w:lang w:val="vi-VN"/>
        </w:rPr>
        <w:t>Kiểm soát viên</w:t>
      </w:r>
      <w:r w:rsidR="003F33A8" w:rsidRPr="00252C1F">
        <w:rPr>
          <w:rFonts w:ascii="Times New Roman" w:hAnsi="Times New Roman" w:cs="Times New Roman"/>
          <w:spacing w:val="-4"/>
          <w:sz w:val="24"/>
          <w:szCs w:val="24"/>
        </w:rPr>
        <w:t xml:space="preserve"> phê duyệt về việc thành lập đoàn kiểm toán nội bộ</w:t>
      </w:r>
      <w:r w:rsidR="003672C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3672C2">
        <w:rPr>
          <w:rFonts w:ascii="Times New Roman" w:hAnsi="Times New Roman" w:cs="Times New Roman"/>
          <w:spacing w:val="-4"/>
          <w:sz w:val="24"/>
          <w:szCs w:val="24"/>
        </w:rPr>
        <w:fldChar w:fldCharType="begin"/>
      </w:r>
      <w:r w:rsidR="003672C2">
        <w:rPr>
          <w:rFonts w:ascii="Times New Roman" w:hAnsi="Times New Roman" w:cs="Times New Roman"/>
          <w:spacing w:val="-4"/>
          <w:sz w:val="24"/>
          <w:szCs w:val="24"/>
        </w:rPr>
        <w:instrText xml:space="preserve"> MERGEFIELD  ten_kt  \* MERGEFORMAT </w:instrText>
      </w:r>
      <w:r w:rsidR="003672C2">
        <w:rPr>
          <w:rFonts w:ascii="Times New Roman" w:hAnsi="Times New Roman" w:cs="Times New Roman"/>
          <w:spacing w:val="-4"/>
          <w:sz w:val="24"/>
          <w:szCs w:val="24"/>
        </w:rPr>
        <w:fldChar w:fldCharType="separate"/>
      </w:r>
      <w:r w:rsidR="003672C2">
        <w:rPr>
          <w:rFonts w:ascii="Times New Roman" w:hAnsi="Times New Roman" w:cs="Times New Roman"/>
          <w:noProof/>
          <w:spacing w:val="-4"/>
          <w:sz w:val="24"/>
          <w:szCs w:val="24"/>
        </w:rPr>
        <w:t>«ten_kt»</w:t>
      </w:r>
      <w:r w:rsidR="003672C2">
        <w:rPr>
          <w:rFonts w:ascii="Times New Roman" w:hAnsi="Times New Roman" w:cs="Times New Roman"/>
          <w:spacing w:val="-4"/>
          <w:sz w:val="24"/>
          <w:szCs w:val="24"/>
        </w:rPr>
        <w:fldChar w:fldCharType="end"/>
      </w:r>
      <w:r w:rsidR="003F33A8" w:rsidRPr="00252C1F">
        <w:rPr>
          <w:rFonts w:ascii="Times New Roman" w:hAnsi="Times New Roman" w:cs="Times New Roman"/>
          <w:spacing w:val="-4"/>
          <w:sz w:val="24"/>
          <w:szCs w:val="24"/>
        </w:rPr>
        <w:t>;</w:t>
      </w:r>
    </w:p>
    <w:p w14:paraId="480E79F4" w14:textId="154F6BE9" w:rsidR="00D1704D" w:rsidRPr="00252C1F" w:rsidRDefault="00D1704D" w:rsidP="00291DE1">
      <w:pPr>
        <w:pStyle w:val="ListParagraph"/>
        <w:tabs>
          <w:tab w:val="left" w:pos="567"/>
        </w:tabs>
        <w:spacing w:after="0" w:line="288" w:lineRule="auto"/>
        <w:ind w:left="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252C1F">
        <w:rPr>
          <w:rFonts w:ascii="Times New Roman" w:hAnsi="Times New Roman" w:cs="Times New Roman"/>
          <w:spacing w:val="-4"/>
          <w:sz w:val="24"/>
          <w:szCs w:val="24"/>
        </w:rPr>
        <w:tab/>
        <w:t xml:space="preserve">Căn cứ vào kết quả </w:t>
      </w:r>
      <w:r w:rsidR="00521312" w:rsidRPr="00252C1F">
        <w:rPr>
          <w:rFonts w:ascii="Times New Roman" w:hAnsi="Times New Roman" w:cs="Times New Roman"/>
          <w:spacing w:val="-4"/>
          <w:sz w:val="24"/>
          <w:szCs w:val="24"/>
        </w:rPr>
        <w:t>kiểm toán</w:t>
      </w:r>
      <w:r w:rsidR="003F33A8" w:rsidRPr="00252C1F">
        <w:rPr>
          <w:rFonts w:ascii="Times New Roman" w:hAnsi="Times New Roman" w:cs="Times New Roman"/>
          <w:spacing w:val="-4"/>
          <w:sz w:val="24"/>
          <w:szCs w:val="24"/>
        </w:rPr>
        <w:t>, Phòng</w:t>
      </w:r>
      <w:r w:rsidRPr="00252C1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521312" w:rsidRPr="00252C1F">
        <w:rPr>
          <w:rFonts w:ascii="Times New Roman" w:hAnsi="Times New Roman" w:cs="Times New Roman"/>
          <w:spacing w:val="-4"/>
          <w:sz w:val="24"/>
          <w:szCs w:val="24"/>
        </w:rPr>
        <w:t>K</w:t>
      </w:r>
      <w:r w:rsidR="00CD2C8C">
        <w:rPr>
          <w:rFonts w:ascii="Times New Roman" w:hAnsi="Times New Roman" w:cs="Times New Roman"/>
          <w:spacing w:val="-4"/>
          <w:sz w:val="24"/>
          <w:szCs w:val="24"/>
        </w:rPr>
        <w:t>TNB</w:t>
      </w:r>
      <w:r w:rsidRPr="00252C1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3F33A8" w:rsidRPr="00252C1F">
        <w:rPr>
          <w:rFonts w:ascii="Times New Roman" w:hAnsi="Times New Roman" w:cs="Times New Roman"/>
          <w:spacing w:val="-4"/>
          <w:sz w:val="24"/>
          <w:szCs w:val="24"/>
        </w:rPr>
        <w:t>kính</w:t>
      </w:r>
      <w:r w:rsidR="00CA5D2A" w:rsidRPr="00252C1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52C1F">
        <w:rPr>
          <w:rFonts w:ascii="Times New Roman" w:hAnsi="Times New Roman" w:cs="Times New Roman"/>
          <w:spacing w:val="-4"/>
          <w:sz w:val="24"/>
          <w:szCs w:val="24"/>
        </w:rPr>
        <w:t xml:space="preserve">báo cáo kết quả kiểm toán như sau: 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8877B0" w:rsidRPr="00252C1F" w14:paraId="032F2933" w14:textId="77777777" w:rsidTr="004F61B8">
        <w:tc>
          <w:tcPr>
            <w:tcW w:w="9464" w:type="dxa"/>
            <w:tcBorders>
              <w:top w:val="nil"/>
              <w:left w:val="nil"/>
              <w:bottom w:val="nil"/>
              <w:right w:val="nil"/>
            </w:tcBorders>
            <w:shd w:val="clear" w:color="auto" w:fill="1E1ED0"/>
          </w:tcPr>
          <w:p w14:paraId="0D1BEBBB" w14:textId="2CCD8020" w:rsidR="008877B0" w:rsidRPr="00252C1F" w:rsidRDefault="008877B0" w:rsidP="004F61B8">
            <w:pPr>
              <w:pStyle w:val="ListParagraph"/>
              <w:tabs>
                <w:tab w:val="left" w:pos="567"/>
              </w:tabs>
              <w:spacing w:before="60" w:after="60" w:line="288" w:lineRule="auto"/>
              <w:ind w:left="0"/>
              <w:contextualSpacing w:val="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highlight w:val="yellow"/>
              </w:rPr>
            </w:pPr>
            <w:r w:rsidRPr="00252C1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A.</w:t>
            </w:r>
            <w:r w:rsidRPr="00252C1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ab/>
            </w:r>
            <w:r w:rsidRPr="00252C1F">
              <w:rPr>
                <w:rFonts w:ascii="Times New Roman" w:eastAsia="Calibri" w:hAnsi="Times New Roman" w:cs="Times New Roman"/>
                <w:b/>
                <w:color w:val="FFFFFF" w:themeColor="background1"/>
                <w:sz w:val="24"/>
                <w:szCs w:val="24"/>
              </w:rPr>
              <w:t>TỔNG QUAN</w:t>
            </w:r>
          </w:p>
        </w:tc>
      </w:tr>
    </w:tbl>
    <w:p w14:paraId="26B73CB7" w14:textId="1DAD614B" w:rsidR="008877B0" w:rsidRPr="00776B59" w:rsidRDefault="004F297C" w:rsidP="006D39D6">
      <w:pPr>
        <w:pStyle w:val="ListParagraph"/>
        <w:numPr>
          <w:ilvl w:val="0"/>
          <w:numId w:val="34"/>
        </w:numPr>
        <w:spacing w:before="120" w:after="120" w:line="288" w:lineRule="auto"/>
        <w:ind w:left="357" w:hanging="357"/>
        <w:contextualSpacing w:val="0"/>
        <w:rPr>
          <w:rFonts w:ascii="Times New Roman" w:eastAsiaTheme="minorHAnsi" w:hAnsi="Times New Roman" w:cs="Times New Roman"/>
          <w:b/>
          <w:sz w:val="24"/>
          <w:szCs w:val="24"/>
        </w:rPr>
      </w:pPr>
      <w:r w:rsidRPr="00776B59">
        <w:rPr>
          <w:rFonts w:ascii="Times New Roman" w:eastAsiaTheme="minorHAnsi" w:hAnsi="Times New Roman" w:cs="Times New Roman"/>
          <w:b/>
          <w:sz w:val="24"/>
          <w:szCs w:val="24"/>
        </w:rPr>
        <w:t>Mục tiêu</w:t>
      </w:r>
    </w:p>
    <w:p w14:paraId="1F7A30F2" w14:textId="463D71C0" w:rsidR="0076415D" w:rsidRPr="00261D72" w:rsidRDefault="002470EE" w:rsidP="00291DE1">
      <w:pPr>
        <w:spacing w:after="0" w:line="288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muc_tieu_kt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«muc_tieu_kt»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757E1C18" w14:textId="1A049899" w:rsidR="00CA52C5" w:rsidRPr="00A339C0" w:rsidRDefault="004F297C" w:rsidP="006D39D6">
      <w:pPr>
        <w:pStyle w:val="ListParagraph"/>
        <w:numPr>
          <w:ilvl w:val="0"/>
          <w:numId w:val="34"/>
        </w:numPr>
        <w:spacing w:before="120" w:after="120" w:line="288" w:lineRule="auto"/>
        <w:ind w:left="357" w:hanging="357"/>
        <w:contextualSpacing w:val="0"/>
        <w:rPr>
          <w:rFonts w:ascii="Times New Roman" w:eastAsiaTheme="minorHAnsi" w:hAnsi="Times New Roman" w:cs="Times New Roman"/>
          <w:b/>
          <w:sz w:val="24"/>
          <w:szCs w:val="24"/>
        </w:rPr>
      </w:pPr>
      <w:r w:rsidRPr="00A339C0">
        <w:rPr>
          <w:rFonts w:ascii="Times New Roman" w:eastAsiaTheme="minorHAnsi" w:hAnsi="Times New Roman" w:cs="Times New Roman"/>
          <w:b/>
          <w:sz w:val="24"/>
          <w:szCs w:val="24"/>
        </w:rPr>
        <w:t>Phạm vi</w:t>
      </w:r>
    </w:p>
    <w:p w14:paraId="3D5EEFB0" w14:textId="2DF54219" w:rsidR="00CA52C5" w:rsidRPr="00A339C0" w:rsidRDefault="002470EE" w:rsidP="00291DE1">
      <w:pPr>
        <w:spacing w:after="0" w:line="288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pham_vi_kt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«pham_vi_kt»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42F4B4B3" w14:textId="0BCA41F2" w:rsidR="0076415D" w:rsidRPr="00A339C0" w:rsidRDefault="004F297C" w:rsidP="006D39D6">
      <w:pPr>
        <w:pStyle w:val="ListParagraph"/>
        <w:numPr>
          <w:ilvl w:val="0"/>
          <w:numId w:val="34"/>
        </w:numPr>
        <w:spacing w:before="120" w:after="120" w:line="288" w:lineRule="auto"/>
        <w:ind w:left="357" w:hanging="357"/>
        <w:contextualSpacing w:val="0"/>
        <w:rPr>
          <w:rFonts w:ascii="Times New Roman" w:eastAsiaTheme="minorHAnsi" w:hAnsi="Times New Roman" w:cs="Times New Roman"/>
          <w:b/>
          <w:sz w:val="24"/>
          <w:szCs w:val="24"/>
        </w:rPr>
      </w:pPr>
      <w:r w:rsidRPr="00A339C0">
        <w:rPr>
          <w:rFonts w:ascii="Times New Roman" w:eastAsiaTheme="minorHAnsi" w:hAnsi="Times New Roman" w:cs="Times New Roman"/>
          <w:b/>
          <w:sz w:val="24"/>
          <w:szCs w:val="24"/>
        </w:rPr>
        <w:t>Giới hạn kiểm toán</w:t>
      </w:r>
    </w:p>
    <w:p w14:paraId="6950AB04" w14:textId="37A1F008" w:rsidR="00CA52C5" w:rsidRPr="00D34D5D" w:rsidRDefault="00C94B85" w:rsidP="00291DE1">
      <w:pPr>
        <w:spacing w:after="0" w:line="288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34D5D">
        <w:rPr>
          <w:rFonts w:ascii="Times New Roman" w:hAnsi="Times New Roman" w:cs="Times New Roman"/>
          <w:sz w:val="24"/>
          <w:szCs w:val="24"/>
        </w:rPr>
        <w:fldChar w:fldCharType="begin"/>
      </w:r>
      <w:r w:rsidRPr="00D34D5D">
        <w:rPr>
          <w:rFonts w:ascii="Times New Roman" w:hAnsi="Times New Roman" w:cs="Times New Roman"/>
          <w:sz w:val="24"/>
          <w:szCs w:val="24"/>
        </w:rPr>
        <w:instrText xml:space="preserve"> MERGEFIELD  gioi_han_kt  \* MERGEFORMAT </w:instrText>
      </w:r>
      <w:r w:rsidRPr="00D34D5D">
        <w:rPr>
          <w:rFonts w:ascii="Times New Roman" w:hAnsi="Times New Roman" w:cs="Times New Roman"/>
          <w:sz w:val="24"/>
          <w:szCs w:val="24"/>
        </w:rPr>
        <w:fldChar w:fldCharType="separate"/>
      </w:r>
      <w:r w:rsidR="002470EE" w:rsidRPr="00D34D5D">
        <w:rPr>
          <w:rFonts w:ascii="Times New Roman" w:hAnsi="Times New Roman" w:cs="Times New Roman"/>
          <w:noProof/>
          <w:sz w:val="24"/>
          <w:szCs w:val="24"/>
        </w:rPr>
        <w:t>«gioi_han_kt»</w:t>
      </w:r>
      <w:r w:rsidRPr="00D34D5D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2B7D9302" w14:textId="2B70756B" w:rsidR="0076415D" w:rsidRPr="00776B59" w:rsidRDefault="004F297C" w:rsidP="006D39D6">
      <w:pPr>
        <w:pStyle w:val="ListParagraph"/>
        <w:numPr>
          <w:ilvl w:val="0"/>
          <w:numId w:val="34"/>
        </w:numPr>
        <w:spacing w:before="120" w:after="120" w:line="288" w:lineRule="auto"/>
        <w:ind w:left="357" w:hanging="357"/>
        <w:contextualSpacing w:val="0"/>
        <w:rPr>
          <w:rFonts w:ascii="Times New Roman" w:eastAsiaTheme="minorHAnsi" w:hAnsi="Times New Roman" w:cs="Times New Roman"/>
          <w:b/>
          <w:sz w:val="24"/>
          <w:szCs w:val="24"/>
        </w:rPr>
      </w:pPr>
      <w:r w:rsidRPr="00776B59">
        <w:rPr>
          <w:rFonts w:ascii="Times New Roman" w:eastAsiaTheme="minorHAnsi" w:hAnsi="Times New Roman" w:cs="Times New Roman"/>
          <w:b/>
          <w:sz w:val="24"/>
          <w:szCs w:val="24"/>
        </w:rPr>
        <w:t>Kết luận</w:t>
      </w:r>
    </w:p>
    <w:p w14:paraId="14556044" w14:textId="22F80E8F" w:rsidR="00CA52C5" w:rsidRDefault="001C6269" w:rsidP="00291DE1">
      <w:pPr>
        <w:pStyle w:val="NoSpacing"/>
        <w:spacing w:line="288" w:lineRule="auto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Mức xếp hạng kiểm toán</w:t>
      </w:r>
      <w:r w:rsidR="00B3387B">
        <w:rPr>
          <w:rFonts w:ascii="Times New Roman" w:hAnsi="Times New Roman" w:cs="Times New Roman"/>
          <w:sz w:val="24"/>
          <w:szCs w:val="24"/>
        </w:rPr>
        <w:t>:</w:t>
      </w:r>
      <w:r w:rsidR="002470EE">
        <w:rPr>
          <w:rFonts w:ascii="Times New Roman" w:hAnsi="Times New Roman" w:cs="Times New Roman"/>
          <w:sz w:val="24"/>
          <w:szCs w:val="24"/>
        </w:rPr>
        <w:t xml:space="preserve"> </w:t>
      </w:r>
      <w:r w:rsidR="002470EE">
        <w:rPr>
          <w:rFonts w:ascii="Times New Roman" w:hAnsi="Times New Roman" w:cs="Times New Roman"/>
          <w:sz w:val="24"/>
          <w:szCs w:val="24"/>
        </w:rPr>
        <w:fldChar w:fldCharType="begin"/>
      </w:r>
      <w:r w:rsidR="002470EE">
        <w:rPr>
          <w:rFonts w:ascii="Times New Roman" w:hAnsi="Times New Roman" w:cs="Times New Roman"/>
          <w:sz w:val="24"/>
          <w:szCs w:val="24"/>
        </w:rPr>
        <w:instrText xml:space="preserve"> MERGEFIELD  xep_hang_kt  \* MERGEFORMAT </w:instrText>
      </w:r>
      <w:r w:rsidR="002470EE">
        <w:rPr>
          <w:rFonts w:ascii="Times New Roman" w:hAnsi="Times New Roman" w:cs="Times New Roman"/>
          <w:sz w:val="24"/>
          <w:szCs w:val="24"/>
        </w:rPr>
        <w:fldChar w:fldCharType="separate"/>
      </w:r>
      <w:r w:rsidR="002470EE">
        <w:rPr>
          <w:rFonts w:ascii="Times New Roman" w:hAnsi="Times New Roman" w:cs="Times New Roman"/>
          <w:noProof/>
          <w:sz w:val="24"/>
          <w:szCs w:val="24"/>
        </w:rPr>
        <w:t>«xep_hang_kt»</w:t>
      </w:r>
      <w:r w:rsidR="002470E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CE2C64F" w14:textId="727D4558" w:rsidR="001C6269" w:rsidRDefault="001C6269" w:rsidP="00291DE1">
      <w:pPr>
        <w:pStyle w:val="NoSpacing"/>
        <w:spacing w:line="288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Cơ sở xếp hạng kiểm toán</w:t>
      </w:r>
      <w:r w:rsidR="00B3387B">
        <w:rPr>
          <w:rFonts w:ascii="Times New Roman" w:hAnsi="Times New Roman" w:cs="Times New Roman"/>
          <w:sz w:val="24"/>
          <w:szCs w:val="24"/>
        </w:rPr>
        <w:t>:</w:t>
      </w:r>
      <w:r w:rsidR="00BC46B1">
        <w:rPr>
          <w:rFonts w:ascii="Times New Roman" w:hAnsi="Times New Roman" w:cs="Times New Roman"/>
          <w:sz w:val="24"/>
          <w:szCs w:val="24"/>
        </w:rPr>
        <w:t xml:space="preserve"> </w:t>
      </w:r>
      <w:r w:rsidR="003623AE">
        <w:rPr>
          <w:rFonts w:ascii="Times New Roman" w:hAnsi="Times New Roman" w:cs="Times New Roman"/>
          <w:sz w:val="24"/>
          <w:szCs w:val="24"/>
        </w:rPr>
        <w:fldChar w:fldCharType="begin"/>
      </w:r>
      <w:r w:rsidR="003623AE">
        <w:rPr>
          <w:rFonts w:ascii="Times New Roman" w:hAnsi="Times New Roman" w:cs="Times New Roman"/>
          <w:sz w:val="24"/>
          <w:szCs w:val="24"/>
        </w:rPr>
        <w:instrText xml:space="preserve"> MERGEFIELD  co_so_xep_hang  \* MERGEFORMAT </w:instrText>
      </w:r>
      <w:r w:rsidR="003623AE">
        <w:rPr>
          <w:rFonts w:ascii="Times New Roman" w:hAnsi="Times New Roman" w:cs="Times New Roman"/>
          <w:sz w:val="24"/>
          <w:szCs w:val="24"/>
        </w:rPr>
        <w:fldChar w:fldCharType="separate"/>
      </w:r>
      <w:r w:rsidR="003623AE">
        <w:rPr>
          <w:rFonts w:ascii="Times New Roman" w:hAnsi="Times New Roman" w:cs="Times New Roman"/>
          <w:noProof/>
          <w:sz w:val="24"/>
          <w:szCs w:val="24"/>
        </w:rPr>
        <w:t>«co_so_xep_hang»</w:t>
      </w:r>
      <w:r w:rsidR="003623A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46ECE2C" w14:textId="58EC353D" w:rsidR="001C6269" w:rsidRDefault="001C6269" w:rsidP="00291DE1">
      <w:pPr>
        <w:pStyle w:val="NoSpacing"/>
        <w:spacing w:line="288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luận chung</w:t>
      </w:r>
      <w:r w:rsidR="00B3387B">
        <w:rPr>
          <w:rFonts w:ascii="Times New Roman" w:hAnsi="Times New Roman" w:cs="Times New Roman"/>
          <w:sz w:val="24"/>
          <w:szCs w:val="24"/>
        </w:rPr>
        <w:t>:</w:t>
      </w:r>
      <w:r w:rsidR="00BC46B1">
        <w:rPr>
          <w:rFonts w:ascii="Times New Roman" w:hAnsi="Times New Roman" w:cs="Times New Roman"/>
          <w:sz w:val="24"/>
          <w:szCs w:val="24"/>
        </w:rPr>
        <w:t xml:space="preserve"> </w:t>
      </w:r>
      <w:r w:rsidR="003623AE">
        <w:rPr>
          <w:rFonts w:ascii="Times New Roman" w:hAnsi="Times New Roman" w:cs="Times New Roman"/>
          <w:sz w:val="24"/>
          <w:szCs w:val="24"/>
        </w:rPr>
        <w:fldChar w:fldCharType="begin"/>
      </w:r>
      <w:r w:rsidR="003623AE">
        <w:rPr>
          <w:rFonts w:ascii="Times New Roman" w:hAnsi="Times New Roman" w:cs="Times New Roman"/>
          <w:sz w:val="24"/>
          <w:szCs w:val="24"/>
        </w:rPr>
        <w:instrText xml:space="preserve"> MERGEFIELD  ket_luan_chung  \* MERGEFORMAT </w:instrText>
      </w:r>
      <w:r w:rsidR="003623AE">
        <w:rPr>
          <w:rFonts w:ascii="Times New Roman" w:hAnsi="Times New Roman" w:cs="Times New Roman"/>
          <w:sz w:val="24"/>
          <w:szCs w:val="24"/>
        </w:rPr>
        <w:fldChar w:fldCharType="separate"/>
      </w:r>
      <w:r w:rsidR="003623AE">
        <w:rPr>
          <w:rFonts w:ascii="Times New Roman" w:hAnsi="Times New Roman" w:cs="Times New Roman"/>
          <w:noProof/>
          <w:sz w:val="24"/>
          <w:szCs w:val="24"/>
        </w:rPr>
        <w:t>«ket_luan_chung»</w:t>
      </w:r>
      <w:r w:rsidR="003623A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33817FD" w14:textId="7F9A979F" w:rsidR="001C6269" w:rsidRPr="001C6269" w:rsidRDefault="001C6269" w:rsidP="00F27594">
      <w:pPr>
        <w:snapToGrid w:val="0"/>
        <w:spacing w:after="0" w:line="288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Bảng tổng hợp số lượng phát hiện</w:t>
      </w:r>
    </w:p>
    <w:tbl>
      <w:tblPr>
        <w:tblStyle w:val="TableGrid"/>
        <w:tblW w:w="9356" w:type="dxa"/>
        <w:tblInd w:w="13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879"/>
        <w:gridCol w:w="1418"/>
        <w:gridCol w:w="1275"/>
        <w:gridCol w:w="1701"/>
        <w:gridCol w:w="993"/>
        <w:gridCol w:w="1134"/>
      </w:tblGrid>
      <w:tr w:rsidR="001C6269" w:rsidRPr="00B852CB" w14:paraId="374A6070" w14:textId="77777777" w:rsidTr="00922A45">
        <w:tc>
          <w:tcPr>
            <w:tcW w:w="1956" w:type="dxa"/>
            <w:vMerge w:val="restart"/>
            <w:shd w:val="clear" w:color="auto" w:fill="D9D9D9" w:themeFill="background1" w:themeFillShade="D9"/>
            <w:vAlign w:val="center"/>
          </w:tcPr>
          <w:p w14:paraId="79FD2E7B" w14:textId="74BAF4CC" w:rsidR="001C6269" w:rsidRPr="00B852CB" w:rsidRDefault="001C6269" w:rsidP="00F27594">
            <w:pPr>
              <w:pStyle w:val="NoSpacing"/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B852CB">
              <w:rPr>
                <w:rFonts w:ascii="Times New Roman" w:hAnsi="Times New Roman" w:cs="Times New Roman"/>
                <w:b/>
                <w:sz w:val="21"/>
                <w:szCs w:val="21"/>
              </w:rPr>
              <w:t>Nội dung</w:t>
            </w:r>
          </w:p>
        </w:tc>
        <w:tc>
          <w:tcPr>
            <w:tcW w:w="879" w:type="dxa"/>
            <w:vMerge w:val="restart"/>
            <w:shd w:val="clear" w:color="auto" w:fill="D9D9D9" w:themeFill="background1" w:themeFillShade="D9"/>
            <w:vAlign w:val="center"/>
          </w:tcPr>
          <w:p w14:paraId="00ED2245" w14:textId="39A8B9A0" w:rsidR="001C6269" w:rsidRPr="00B852CB" w:rsidRDefault="001C6269" w:rsidP="00F27594">
            <w:pPr>
              <w:pStyle w:val="NoSpacing"/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B852CB">
              <w:rPr>
                <w:rFonts w:ascii="Times New Roman" w:hAnsi="Times New Roman" w:cs="Times New Roman"/>
                <w:b/>
                <w:sz w:val="21"/>
                <w:szCs w:val="21"/>
              </w:rPr>
              <w:t>Tổng cộng</w:t>
            </w:r>
          </w:p>
        </w:tc>
        <w:tc>
          <w:tcPr>
            <w:tcW w:w="4394" w:type="dxa"/>
            <w:gridSpan w:val="3"/>
            <w:shd w:val="clear" w:color="auto" w:fill="D9D9D9" w:themeFill="background1" w:themeFillShade="D9"/>
            <w:vAlign w:val="center"/>
          </w:tcPr>
          <w:p w14:paraId="24484EAA" w14:textId="040C0613" w:rsidR="001C6269" w:rsidRPr="00B852CB" w:rsidRDefault="001C6269" w:rsidP="00F27594">
            <w:pPr>
              <w:pStyle w:val="NoSpacing"/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vi-VN"/>
              </w:rPr>
            </w:pPr>
            <w:r w:rsidRPr="00B852CB">
              <w:rPr>
                <w:rFonts w:ascii="Times New Roman" w:hAnsi="Times New Roman" w:cs="Times New Roman"/>
                <w:b/>
                <w:sz w:val="21"/>
                <w:szCs w:val="21"/>
              </w:rPr>
              <w:t>Số lượng phát hiện</w:t>
            </w:r>
            <w:r w:rsidR="00922A45" w:rsidRPr="00B852CB">
              <w:rPr>
                <w:rFonts w:ascii="Times New Roman" w:hAnsi="Times New Roman" w:cs="Times New Roman"/>
                <w:b/>
                <w:sz w:val="21"/>
                <w:szCs w:val="21"/>
                <w:lang w:val="vi-VN"/>
              </w:rPr>
              <w:t>/tư vấn</w:t>
            </w:r>
          </w:p>
        </w:tc>
        <w:tc>
          <w:tcPr>
            <w:tcW w:w="2127" w:type="dxa"/>
            <w:gridSpan w:val="2"/>
            <w:shd w:val="clear" w:color="auto" w:fill="D9D9D9" w:themeFill="background1" w:themeFillShade="D9"/>
            <w:vAlign w:val="center"/>
          </w:tcPr>
          <w:p w14:paraId="04FE9FF0" w14:textId="77777777" w:rsidR="001C6269" w:rsidRPr="00B852CB" w:rsidRDefault="001C6269" w:rsidP="00F27594">
            <w:pPr>
              <w:pStyle w:val="NoSpacing"/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B852C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Ý kiến của đơn vị được kiểm toán</w:t>
            </w:r>
          </w:p>
        </w:tc>
      </w:tr>
      <w:tr w:rsidR="001C6269" w:rsidRPr="00B852CB" w14:paraId="2CE45CF2" w14:textId="77777777" w:rsidTr="00922A45">
        <w:tc>
          <w:tcPr>
            <w:tcW w:w="1956" w:type="dxa"/>
            <w:vMerge/>
            <w:shd w:val="clear" w:color="auto" w:fill="D9D9D9" w:themeFill="background1" w:themeFillShade="D9"/>
            <w:vAlign w:val="center"/>
          </w:tcPr>
          <w:p w14:paraId="3B628B42" w14:textId="77777777" w:rsidR="001C6269" w:rsidRPr="00B852CB" w:rsidRDefault="001C6269" w:rsidP="00F27594">
            <w:pPr>
              <w:pStyle w:val="NoSpacing"/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879" w:type="dxa"/>
            <w:vMerge/>
            <w:shd w:val="clear" w:color="auto" w:fill="D9D9D9" w:themeFill="background1" w:themeFillShade="D9"/>
            <w:vAlign w:val="center"/>
          </w:tcPr>
          <w:p w14:paraId="4E85279C" w14:textId="77777777" w:rsidR="001C6269" w:rsidRPr="00B852CB" w:rsidRDefault="001C6269" w:rsidP="00F27594">
            <w:pPr>
              <w:pStyle w:val="NoSpacing"/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654D7432" w14:textId="77777777" w:rsidR="001C6269" w:rsidRPr="00B852CB" w:rsidRDefault="001C6269" w:rsidP="00F27594">
            <w:pPr>
              <w:pStyle w:val="NoSpacing"/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vi-VN"/>
              </w:rPr>
            </w:pPr>
            <w:r w:rsidRPr="00B852CB">
              <w:rPr>
                <w:rFonts w:ascii="Times New Roman" w:hAnsi="Times New Roman" w:cs="Times New Roman"/>
                <w:b/>
                <w:sz w:val="21"/>
                <w:szCs w:val="21"/>
              </w:rPr>
              <w:t>Cao</w:t>
            </w:r>
            <w:r w:rsidRPr="00B852CB">
              <w:rPr>
                <w:rFonts w:ascii="Times New Roman" w:hAnsi="Times New Roman" w:cs="Times New Roman"/>
                <w:b/>
                <w:sz w:val="21"/>
                <w:szCs w:val="21"/>
                <w:lang w:val="vi-VN"/>
              </w:rPr>
              <w:t>/</w:t>
            </w:r>
            <w:r w:rsidRPr="00B852CB">
              <w:rPr>
                <w:rFonts w:ascii="Times New Roman" w:hAnsi="Times New Roman" w:cs="Times New Roman"/>
                <w:b/>
                <w:sz w:val="21"/>
                <w:szCs w:val="21"/>
                <w:lang w:val="vi-VN"/>
              </w:rPr>
              <w:br/>
              <w:t>Quan trọng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676F8AE9" w14:textId="77777777" w:rsidR="001C6269" w:rsidRPr="00B852CB" w:rsidRDefault="001C6269" w:rsidP="00F27594">
            <w:pPr>
              <w:pStyle w:val="NoSpacing"/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B852CB">
              <w:rPr>
                <w:rFonts w:ascii="Times New Roman" w:hAnsi="Times New Roman" w:cs="Times New Roman"/>
                <w:b/>
                <w:sz w:val="21"/>
                <w:szCs w:val="21"/>
              </w:rPr>
              <w:t>Trung bình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D310A4D" w14:textId="77777777" w:rsidR="001C6269" w:rsidRPr="00B852CB" w:rsidRDefault="001C6269" w:rsidP="00F27594">
            <w:pPr>
              <w:pStyle w:val="NoSpacing"/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vi-VN"/>
              </w:rPr>
            </w:pPr>
            <w:r w:rsidRPr="00B852CB">
              <w:rPr>
                <w:rFonts w:ascii="Times New Roman" w:hAnsi="Times New Roman" w:cs="Times New Roman"/>
                <w:b/>
                <w:sz w:val="21"/>
                <w:szCs w:val="21"/>
              </w:rPr>
              <w:t>Thấp</w:t>
            </w:r>
            <w:r w:rsidRPr="00B852CB">
              <w:rPr>
                <w:rFonts w:ascii="Times New Roman" w:hAnsi="Times New Roman" w:cs="Times New Roman"/>
                <w:b/>
                <w:sz w:val="21"/>
                <w:szCs w:val="21"/>
                <w:lang w:val="vi-VN"/>
              </w:rPr>
              <w:t>/</w:t>
            </w:r>
            <w:r w:rsidRPr="00B852CB">
              <w:rPr>
                <w:rFonts w:ascii="Times New Roman" w:hAnsi="Times New Roman" w:cs="Times New Roman"/>
                <w:b/>
                <w:sz w:val="21"/>
                <w:szCs w:val="21"/>
                <w:lang w:val="vi-VN"/>
              </w:rPr>
              <w:br/>
              <w:t>Ít quan trọng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1D64F6E7" w14:textId="77777777" w:rsidR="001C6269" w:rsidRPr="00B852CB" w:rsidRDefault="001C6269" w:rsidP="00F27594">
            <w:pPr>
              <w:snapToGrid w:val="0"/>
              <w:spacing w:line="288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B852C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Đồng ý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560C7F8" w14:textId="77777777" w:rsidR="001C6269" w:rsidRPr="00B852CB" w:rsidRDefault="001C6269" w:rsidP="00F27594">
            <w:pPr>
              <w:snapToGrid w:val="0"/>
              <w:spacing w:line="288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B852C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Không đồng ý</w:t>
            </w:r>
          </w:p>
        </w:tc>
      </w:tr>
      <w:tr w:rsidR="00DB45C3" w:rsidRPr="00B852CB" w14:paraId="0CC67BFC" w14:textId="77777777" w:rsidTr="007B771B">
        <w:tc>
          <w:tcPr>
            <w:tcW w:w="1956" w:type="dxa"/>
            <w:shd w:val="clear" w:color="auto" w:fill="auto"/>
            <w:vAlign w:val="center"/>
          </w:tcPr>
          <w:p w14:paraId="67D6F841" w14:textId="77777777" w:rsidR="00DB45C3" w:rsidRPr="00B852CB" w:rsidRDefault="00DB45C3" w:rsidP="00F27594">
            <w:pPr>
              <w:pStyle w:val="NoSpacing"/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879" w:type="dxa"/>
            <w:shd w:val="clear" w:color="auto" w:fill="auto"/>
            <w:vAlign w:val="center"/>
          </w:tcPr>
          <w:p w14:paraId="3CFEC09D" w14:textId="77777777" w:rsidR="00DB45C3" w:rsidRPr="00B852CB" w:rsidRDefault="00DB45C3" w:rsidP="00F27594">
            <w:pPr>
              <w:pStyle w:val="NoSpacing"/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4301796" w14:textId="77777777" w:rsidR="00DB45C3" w:rsidRPr="00B852CB" w:rsidRDefault="00DB45C3" w:rsidP="00F27594">
            <w:pPr>
              <w:pStyle w:val="NoSpacing"/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4059316" w14:textId="77777777" w:rsidR="00DB45C3" w:rsidRPr="00B852CB" w:rsidRDefault="00DB45C3" w:rsidP="00F27594">
            <w:pPr>
              <w:pStyle w:val="NoSpacing"/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4E8724F" w14:textId="77777777" w:rsidR="00DB45C3" w:rsidRPr="00B852CB" w:rsidRDefault="00DB45C3" w:rsidP="00F27594">
            <w:pPr>
              <w:pStyle w:val="NoSpacing"/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47606D5" w14:textId="77777777" w:rsidR="00DB45C3" w:rsidRPr="00B852CB" w:rsidRDefault="00DB45C3" w:rsidP="00F27594">
            <w:pPr>
              <w:snapToGrid w:val="0"/>
              <w:spacing w:line="288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EF0F3D1" w14:textId="77777777" w:rsidR="00DB45C3" w:rsidRPr="00B852CB" w:rsidRDefault="00DB45C3" w:rsidP="00F27594">
            <w:pPr>
              <w:snapToGrid w:val="0"/>
              <w:spacing w:line="288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</w:p>
        </w:tc>
      </w:tr>
    </w:tbl>
    <w:p w14:paraId="2EEC2A7C" w14:textId="77777777" w:rsidR="001C6269" w:rsidRPr="00776B59" w:rsidRDefault="001C6269" w:rsidP="00F27594">
      <w:pPr>
        <w:pStyle w:val="NoSpacing"/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14:paraId="2CA9BA68" w14:textId="46965605" w:rsidR="00CA52C5" w:rsidRDefault="004F297C" w:rsidP="00F27594">
      <w:pPr>
        <w:pStyle w:val="ListParagraph"/>
        <w:numPr>
          <w:ilvl w:val="0"/>
          <w:numId w:val="34"/>
        </w:numPr>
        <w:spacing w:line="288" w:lineRule="auto"/>
        <w:rPr>
          <w:rFonts w:ascii="Times New Roman" w:eastAsiaTheme="minorHAnsi" w:hAnsi="Times New Roman" w:cs="Times New Roman"/>
          <w:b/>
          <w:sz w:val="24"/>
          <w:szCs w:val="24"/>
        </w:rPr>
      </w:pPr>
      <w:r w:rsidRPr="00776B59">
        <w:rPr>
          <w:rFonts w:ascii="Times New Roman" w:eastAsiaTheme="minorHAnsi" w:hAnsi="Times New Roman" w:cs="Times New Roman"/>
          <w:b/>
          <w:sz w:val="24"/>
          <w:szCs w:val="24"/>
        </w:rPr>
        <w:t>Ý kiến của đơn vị được kiểm toán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7229"/>
      </w:tblGrid>
      <w:tr w:rsidR="003F7A6F" w14:paraId="7071A66F" w14:textId="77777777" w:rsidTr="00C122C1">
        <w:tc>
          <w:tcPr>
            <w:tcW w:w="2127" w:type="dxa"/>
          </w:tcPr>
          <w:p w14:paraId="07AB27A2" w14:textId="706083D1" w:rsidR="003F7A6F" w:rsidRDefault="00782CE6" w:rsidP="002D0DF1">
            <w:pPr>
              <w:pStyle w:val="ListParagraph"/>
              <w:spacing w:line="288" w:lineRule="auto"/>
              <w:ind w:left="0"/>
              <w:contextualSpacing w:val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29" w:type="dxa"/>
          </w:tcPr>
          <w:p w14:paraId="4C1C3031" w14:textId="77777777" w:rsidR="003F7A6F" w:rsidRDefault="003F7A6F" w:rsidP="002D0DF1">
            <w:pPr>
              <w:spacing w:line="288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</w:tbl>
    <w:p w14:paraId="27C70827" w14:textId="77777777" w:rsidR="003F7A6F" w:rsidRPr="00252C1F" w:rsidRDefault="003F7A6F" w:rsidP="00F27594">
      <w:pPr>
        <w:pStyle w:val="ListParagraph"/>
        <w:spacing w:line="288" w:lineRule="auto"/>
        <w:ind w:left="360"/>
        <w:rPr>
          <w:rFonts w:ascii="Times New Roman" w:eastAsiaTheme="minorHAnsi" w:hAnsi="Times New Roman" w:cs="Times New Roman"/>
          <w:sz w:val="24"/>
          <w:szCs w:val="24"/>
        </w:rPr>
        <w:sectPr w:rsidR="003F7A6F" w:rsidRPr="00252C1F" w:rsidSect="00553D48">
          <w:footerReference w:type="default" r:id="rId8"/>
          <w:headerReference w:type="first" r:id="rId9"/>
          <w:footerReference w:type="first" r:id="rId10"/>
          <w:pgSz w:w="11906" w:h="16838" w:code="9"/>
          <w:pgMar w:top="851" w:right="1134" w:bottom="851" w:left="1418" w:header="720" w:footer="510" w:gutter="0"/>
          <w:cols w:space="720"/>
          <w:titlePg/>
          <w:docGrid w:linePitch="360"/>
        </w:sectPr>
      </w:pPr>
    </w:p>
    <w:tbl>
      <w:tblPr>
        <w:tblStyle w:val="TableGrid"/>
        <w:tblW w:w="4937" w:type="pct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E97AD"/>
        <w:tblLook w:val="04A0" w:firstRow="1" w:lastRow="0" w:firstColumn="1" w:lastColumn="0" w:noHBand="0" w:noVBand="1"/>
      </w:tblPr>
      <w:tblGrid>
        <w:gridCol w:w="14600"/>
      </w:tblGrid>
      <w:tr w:rsidR="009248B8" w:rsidRPr="00252C1F" w14:paraId="40C45855" w14:textId="77777777" w:rsidTr="00EB04A2">
        <w:trPr>
          <w:trHeight w:val="373"/>
        </w:trPr>
        <w:tc>
          <w:tcPr>
            <w:tcW w:w="5000" w:type="pct"/>
            <w:shd w:val="clear" w:color="auto" w:fill="2117DF"/>
          </w:tcPr>
          <w:p w14:paraId="617E2E55" w14:textId="7F23A73B" w:rsidR="009248B8" w:rsidRPr="00781AF5" w:rsidRDefault="009248B8" w:rsidP="00781AF5">
            <w:pPr>
              <w:spacing w:before="60" w:after="60" w:line="288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vi-VN"/>
              </w:rPr>
            </w:pPr>
            <w:r w:rsidRPr="00252C1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lastRenderedPageBreak/>
              <w:br w:type="page"/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</w:t>
            </w:r>
            <w:r w:rsidRPr="00030B4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.  </w:t>
            </w:r>
            <w:r w:rsidR="00C45D35" w:rsidRPr="00252C1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TỔNG HỢP </w:t>
            </w:r>
            <w:r w:rsidR="00781AF5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vi-VN"/>
              </w:rPr>
              <w:t>KẾT QUẢ THEO PHẠM VI KIỂM TOÁN</w:t>
            </w:r>
          </w:p>
        </w:tc>
      </w:tr>
    </w:tbl>
    <w:p w14:paraId="6734FB70" w14:textId="43E04C9A" w:rsidR="00B81348" w:rsidRPr="00B81348" w:rsidRDefault="00B81348" w:rsidP="00F27594">
      <w:pPr>
        <w:pStyle w:val="NoSpacing"/>
        <w:spacing w:line="288" w:lineRule="auto"/>
        <w:rPr>
          <w:highlight w:val="yellow"/>
          <w:lang w:val="vi-VN"/>
        </w:rPr>
      </w:pPr>
    </w:p>
    <w:tbl>
      <w:tblPr>
        <w:tblStyle w:val="TableGrid"/>
        <w:tblW w:w="14600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2381"/>
        <w:gridCol w:w="1701"/>
        <w:gridCol w:w="1701"/>
        <w:gridCol w:w="1701"/>
        <w:gridCol w:w="7116"/>
      </w:tblGrid>
      <w:tr w:rsidR="009953B3" w:rsidRPr="008A12C0" w14:paraId="5C2F8735" w14:textId="77777777" w:rsidTr="00D07A37">
        <w:trPr>
          <w:trHeight w:val="295"/>
        </w:trPr>
        <w:tc>
          <w:tcPr>
            <w:tcW w:w="2381" w:type="dxa"/>
            <w:shd w:val="clear" w:color="auto" w:fill="D6E3BC" w:themeFill="accent3" w:themeFillTint="66"/>
            <w:vAlign w:val="center"/>
          </w:tcPr>
          <w:p w14:paraId="15F4ADCD" w14:textId="77777777" w:rsidR="009953B3" w:rsidRPr="008A12C0" w:rsidRDefault="009953B3" w:rsidP="00F27594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A12C0">
              <w:rPr>
                <w:rFonts w:ascii="Times New Roman" w:hAnsi="Times New Roman" w:cs="Times New Roman"/>
                <w:b/>
              </w:rPr>
              <w:t>Khung quản trị</w:t>
            </w:r>
          </w:p>
        </w:tc>
        <w:tc>
          <w:tcPr>
            <w:tcW w:w="1701" w:type="dxa"/>
            <w:shd w:val="clear" w:color="auto" w:fill="D6E3BC" w:themeFill="accent3" w:themeFillTint="66"/>
            <w:vAlign w:val="center"/>
          </w:tcPr>
          <w:p w14:paraId="66BC4E50" w14:textId="77777777" w:rsidR="009953B3" w:rsidRPr="008A12C0" w:rsidRDefault="009953B3" w:rsidP="00F27594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A12C0">
              <w:rPr>
                <w:rFonts w:ascii="Times New Roman" w:hAnsi="Times New Roman" w:cs="Times New Roman"/>
                <w:b/>
              </w:rPr>
              <w:t>Mã phát hiện</w:t>
            </w:r>
          </w:p>
        </w:tc>
        <w:tc>
          <w:tcPr>
            <w:tcW w:w="1701" w:type="dxa"/>
            <w:shd w:val="clear" w:color="auto" w:fill="D6E3BC" w:themeFill="accent3" w:themeFillTint="66"/>
            <w:vAlign w:val="center"/>
          </w:tcPr>
          <w:p w14:paraId="61153FC8" w14:textId="77777777" w:rsidR="009953B3" w:rsidRPr="008A12C0" w:rsidRDefault="009953B3" w:rsidP="00F27594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A12C0">
              <w:rPr>
                <w:rFonts w:ascii="Times New Roman" w:hAnsi="Times New Roman" w:cs="Times New Roman"/>
                <w:b/>
              </w:rPr>
              <w:t>Mức độ rủi ro</w:t>
            </w:r>
          </w:p>
        </w:tc>
        <w:tc>
          <w:tcPr>
            <w:tcW w:w="1701" w:type="dxa"/>
            <w:shd w:val="clear" w:color="auto" w:fill="D6E3BC" w:themeFill="accent3" w:themeFillTint="66"/>
            <w:vAlign w:val="center"/>
          </w:tcPr>
          <w:p w14:paraId="073CCB01" w14:textId="77777777" w:rsidR="009953B3" w:rsidRPr="008A12C0" w:rsidRDefault="009953B3" w:rsidP="00F27594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A12C0">
              <w:rPr>
                <w:rFonts w:ascii="Times New Roman" w:hAnsi="Times New Roman" w:cs="Times New Roman"/>
                <w:b/>
              </w:rPr>
              <w:t>Loại phát hiện</w:t>
            </w:r>
          </w:p>
        </w:tc>
        <w:tc>
          <w:tcPr>
            <w:tcW w:w="7116" w:type="dxa"/>
            <w:shd w:val="clear" w:color="auto" w:fill="D6E3BC" w:themeFill="accent3" w:themeFillTint="66"/>
            <w:vAlign w:val="center"/>
          </w:tcPr>
          <w:p w14:paraId="424495B1" w14:textId="77777777" w:rsidR="009953B3" w:rsidRPr="008A12C0" w:rsidRDefault="009953B3" w:rsidP="00F27594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A12C0">
              <w:rPr>
                <w:rFonts w:ascii="Times New Roman" w:hAnsi="Times New Roman" w:cs="Times New Roman"/>
                <w:b/>
              </w:rPr>
              <w:t>Mô tả phát hiện</w:t>
            </w:r>
          </w:p>
        </w:tc>
      </w:tr>
      <w:tr w:rsidR="009953B3" w:rsidRPr="008A12C0" w14:paraId="7EA8B145" w14:textId="77777777" w:rsidTr="00E63219">
        <w:tc>
          <w:tcPr>
            <w:tcW w:w="2381" w:type="dxa"/>
            <w:shd w:val="clear" w:color="auto" w:fill="auto"/>
          </w:tcPr>
          <w:p w14:paraId="2662E947" w14:textId="52545F87" w:rsidR="009953B3" w:rsidRPr="008A12C0" w:rsidRDefault="009953B3" w:rsidP="00F27594">
            <w:pPr>
              <w:pStyle w:val="NoSpacing"/>
              <w:spacing w:line="288" w:lineRule="auto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01" w:type="dxa"/>
            <w:shd w:val="clear" w:color="auto" w:fill="auto"/>
          </w:tcPr>
          <w:p w14:paraId="3B9C0749" w14:textId="0A9E2CEA" w:rsidR="009953B3" w:rsidRPr="008A12C0" w:rsidRDefault="009953B3" w:rsidP="00F27594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shd w:val="clear" w:color="auto" w:fill="auto"/>
          </w:tcPr>
          <w:p w14:paraId="6BD041BA" w14:textId="3E92B1BE" w:rsidR="009953B3" w:rsidRPr="008A12C0" w:rsidRDefault="009953B3" w:rsidP="00F27594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shd w:val="clear" w:color="auto" w:fill="auto"/>
          </w:tcPr>
          <w:p w14:paraId="2F765DFA" w14:textId="18183FA6" w:rsidR="009953B3" w:rsidRPr="008A12C0" w:rsidRDefault="009953B3" w:rsidP="00F27594">
            <w:pPr>
              <w:pStyle w:val="NoSpacing"/>
              <w:spacing w:line="288" w:lineRule="auto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7116" w:type="dxa"/>
            <w:shd w:val="clear" w:color="auto" w:fill="auto"/>
          </w:tcPr>
          <w:p w14:paraId="6B001EC1" w14:textId="093EFD43" w:rsidR="009953B3" w:rsidRPr="008A12C0" w:rsidRDefault="009953B3" w:rsidP="00F27594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</w:tbl>
    <w:p w14:paraId="774C17F7" w14:textId="485B335C" w:rsidR="00E5388D" w:rsidRDefault="00E5388D" w:rsidP="003C0976">
      <w:pPr>
        <w:rPr>
          <w:highlight w:val="yellow"/>
        </w:rPr>
        <w:sectPr w:rsidR="00E5388D" w:rsidSect="00EB04A2">
          <w:footerReference w:type="default" r:id="rId11"/>
          <w:headerReference w:type="first" r:id="rId12"/>
          <w:footerReference w:type="first" r:id="rId13"/>
          <w:pgSz w:w="16838" w:h="11906" w:orient="landscape" w:code="9"/>
          <w:pgMar w:top="851" w:right="1134" w:bottom="851" w:left="1134" w:header="680" w:footer="312" w:gutter="0"/>
          <w:cols w:space="720"/>
          <w:titlePg/>
          <w:docGrid w:linePitch="360"/>
        </w:sectPr>
      </w:pPr>
    </w:p>
    <w:tbl>
      <w:tblPr>
        <w:tblStyle w:val="TableGrid"/>
        <w:tblW w:w="4947" w:type="pct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E97AD"/>
        <w:tblLook w:val="04A0" w:firstRow="1" w:lastRow="0" w:firstColumn="1" w:lastColumn="0" w:noHBand="0" w:noVBand="1"/>
      </w:tblPr>
      <w:tblGrid>
        <w:gridCol w:w="14629"/>
      </w:tblGrid>
      <w:tr w:rsidR="003C584A" w:rsidRPr="00252C1F" w14:paraId="45C4F163" w14:textId="77777777" w:rsidTr="006903CB">
        <w:trPr>
          <w:trHeight w:val="505"/>
        </w:trPr>
        <w:tc>
          <w:tcPr>
            <w:tcW w:w="5000" w:type="pct"/>
            <w:shd w:val="clear" w:color="auto" w:fill="2117DF"/>
          </w:tcPr>
          <w:p w14:paraId="60089EE7" w14:textId="79A365C4" w:rsidR="003C584A" w:rsidRPr="00252C1F" w:rsidRDefault="003C584A" w:rsidP="003C584A">
            <w:pPr>
              <w:spacing w:before="60" w:after="60" w:line="288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C.</w:t>
            </w:r>
            <w:r w:rsidRPr="00252C1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vi-VN"/>
              </w:rPr>
              <w:t>TỔNG HỢP CÁC PHÁT HIỆN KIỂM TOÁN VÀ TƯ VẤN</w:t>
            </w:r>
          </w:p>
        </w:tc>
      </w:tr>
    </w:tbl>
    <w:p w14:paraId="23003EC7" w14:textId="563985C2" w:rsidR="005B4DD3" w:rsidRDefault="005B4DD3" w:rsidP="000844C8">
      <w:pPr>
        <w:spacing w:after="0" w:line="288" w:lineRule="auto"/>
        <w:ind w:firstLine="142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tbl>
      <w:tblPr>
        <w:tblStyle w:val="TableGrid"/>
        <w:tblW w:w="14600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2381"/>
        <w:gridCol w:w="1701"/>
        <w:gridCol w:w="1701"/>
        <w:gridCol w:w="1701"/>
        <w:gridCol w:w="7116"/>
      </w:tblGrid>
      <w:tr w:rsidR="00F87446" w:rsidRPr="008A12C0" w14:paraId="293C8254" w14:textId="77777777" w:rsidTr="00132DE6">
        <w:trPr>
          <w:trHeight w:val="295"/>
        </w:trPr>
        <w:tc>
          <w:tcPr>
            <w:tcW w:w="2381" w:type="dxa"/>
            <w:shd w:val="clear" w:color="auto" w:fill="D6E3BC" w:themeFill="accent3" w:themeFillTint="66"/>
            <w:vAlign w:val="center"/>
          </w:tcPr>
          <w:p w14:paraId="00C9D9BE" w14:textId="77777777" w:rsidR="00F87446" w:rsidRPr="008A12C0" w:rsidRDefault="00F87446" w:rsidP="00132DE6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A12C0">
              <w:rPr>
                <w:rFonts w:ascii="Times New Roman" w:hAnsi="Times New Roman" w:cs="Times New Roman"/>
                <w:b/>
              </w:rPr>
              <w:t>Khung quản trị</w:t>
            </w:r>
          </w:p>
        </w:tc>
        <w:tc>
          <w:tcPr>
            <w:tcW w:w="1701" w:type="dxa"/>
            <w:shd w:val="clear" w:color="auto" w:fill="D6E3BC" w:themeFill="accent3" w:themeFillTint="66"/>
            <w:vAlign w:val="center"/>
          </w:tcPr>
          <w:p w14:paraId="5AB3034C" w14:textId="77777777" w:rsidR="00F87446" w:rsidRPr="008A12C0" w:rsidRDefault="00F87446" w:rsidP="00132DE6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A12C0">
              <w:rPr>
                <w:rFonts w:ascii="Times New Roman" w:hAnsi="Times New Roman" w:cs="Times New Roman"/>
                <w:b/>
              </w:rPr>
              <w:t>Mã phát hiện</w:t>
            </w:r>
          </w:p>
        </w:tc>
        <w:tc>
          <w:tcPr>
            <w:tcW w:w="1701" w:type="dxa"/>
            <w:shd w:val="clear" w:color="auto" w:fill="D6E3BC" w:themeFill="accent3" w:themeFillTint="66"/>
            <w:vAlign w:val="center"/>
          </w:tcPr>
          <w:p w14:paraId="20925A12" w14:textId="77777777" w:rsidR="00F87446" w:rsidRPr="008A12C0" w:rsidRDefault="00F87446" w:rsidP="00132DE6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A12C0">
              <w:rPr>
                <w:rFonts w:ascii="Times New Roman" w:hAnsi="Times New Roman" w:cs="Times New Roman"/>
                <w:b/>
              </w:rPr>
              <w:t>Mức độ rủi ro</w:t>
            </w:r>
          </w:p>
        </w:tc>
        <w:tc>
          <w:tcPr>
            <w:tcW w:w="1701" w:type="dxa"/>
            <w:shd w:val="clear" w:color="auto" w:fill="D6E3BC" w:themeFill="accent3" w:themeFillTint="66"/>
            <w:vAlign w:val="center"/>
          </w:tcPr>
          <w:p w14:paraId="29963337" w14:textId="77777777" w:rsidR="00F87446" w:rsidRPr="008A12C0" w:rsidRDefault="00F87446" w:rsidP="00132DE6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A12C0">
              <w:rPr>
                <w:rFonts w:ascii="Times New Roman" w:hAnsi="Times New Roman" w:cs="Times New Roman"/>
                <w:b/>
              </w:rPr>
              <w:t>Loại phát hiện</w:t>
            </w:r>
          </w:p>
        </w:tc>
        <w:tc>
          <w:tcPr>
            <w:tcW w:w="7116" w:type="dxa"/>
            <w:shd w:val="clear" w:color="auto" w:fill="D6E3BC" w:themeFill="accent3" w:themeFillTint="66"/>
            <w:vAlign w:val="center"/>
          </w:tcPr>
          <w:p w14:paraId="0237942F" w14:textId="77777777" w:rsidR="00F87446" w:rsidRPr="008A12C0" w:rsidRDefault="00F87446" w:rsidP="00132DE6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A12C0">
              <w:rPr>
                <w:rFonts w:ascii="Times New Roman" w:hAnsi="Times New Roman" w:cs="Times New Roman"/>
                <w:b/>
              </w:rPr>
              <w:t>Mô tả phát hiện</w:t>
            </w:r>
          </w:p>
        </w:tc>
      </w:tr>
      <w:tr w:rsidR="00F87446" w:rsidRPr="008A12C0" w14:paraId="04803252" w14:textId="77777777" w:rsidTr="00132DE6">
        <w:tc>
          <w:tcPr>
            <w:tcW w:w="2381" w:type="dxa"/>
          </w:tcPr>
          <w:p w14:paraId="7F678B9A" w14:textId="285FFC46" w:rsidR="00F87446" w:rsidRPr="008A12C0" w:rsidRDefault="00F87446" w:rsidP="00132DE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4263965F" w14:textId="77777777" w:rsidR="00F87446" w:rsidRPr="008A12C0" w:rsidRDefault="00F87446" w:rsidP="00132DE6">
            <w:pPr>
              <w:pStyle w:val="NoSpacing"/>
              <w:spacing w:line="288" w:lineRule="auto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01" w:type="dxa"/>
          </w:tcPr>
          <w:p w14:paraId="018C9075" w14:textId="77777777" w:rsidR="00F87446" w:rsidRPr="008A12C0" w:rsidRDefault="00F87446" w:rsidP="00132DE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088E9919" w14:textId="77777777" w:rsidR="00F87446" w:rsidRPr="008A12C0" w:rsidRDefault="00F87446" w:rsidP="00132DE6">
            <w:pPr>
              <w:pStyle w:val="NoSpacing"/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16" w:type="dxa"/>
          </w:tcPr>
          <w:p w14:paraId="6193F739" w14:textId="77777777" w:rsidR="00F87446" w:rsidRPr="008A12C0" w:rsidRDefault="00F87446" w:rsidP="00132DE6">
            <w:pPr>
              <w:pStyle w:val="NoSpacing"/>
              <w:spacing w:line="288" w:lineRule="auto"/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77CD3F7C" w14:textId="77777777" w:rsidR="00F87446" w:rsidRDefault="00F87446" w:rsidP="000844C8">
      <w:pPr>
        <w:spacing w:after="0" w:line="288" w:lineRule="auto"/>
        <w:ind w:firstLine="142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182D74D0" w14:textId="49FCC3C2" w:rsidR="004E6058" w:rsidRPr="008A12C0" w:rsidRDefault="004E6058" w:rsidP="00527017">
      <w:pPr>
        <w:spacing w:after="0" w:line="288" w:lineRule="auto"/>
        <w:rPr>
          <w:rFonts w:ascii="Times New Roman" w:hAnsi="Times New Roman" w:cs="Times New Roman"/>
          <w:sz w:val="24"/>
          <w:szCs w:val="24"/>
          <w:highlight w:val="yellow"/>
        </w:rPr>
        <w:sectPr w:rsidR="004E6058" w:rsidRPr="008A12C0" w:rsidSect="00EB04A2">
          <w:headerReference w:type="first" r:id="rId14"/>
          <w:pgSz w:w="16838" w:h="11906" w:orient="landscape" w:code="9"/>
          <w:pgMar w:top="851" w:right="1134" w:bottom="851" w:left="1134" w:header="680" w:footer="312" w:gutter="0"/>
          <w:cols w:space="720"/>
          <w:titlePg/>
          <w:docGrid w:linePitch="360"/>
        </w:sectPr>
      </w:pPr>
    </w:p>
    <w:tbl>
      <w:tblPr>
        <w:tblStyle w:val="TableGrid"/>
        <w:tblW w:w="4968" w:type="pct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E97AD"/>
        <w:tblLook w:val="04A0" w:firstRow="1" w:lastRow="0" w:firstColumn="1" w:lastColumn="0" w:noHBand="0" w:noVBand="1"/>
      </w:tblPr>
      <w:tblGrid>
        <w:gridCol w:w="14691"/>
      </w:tblGrid>
      <w:tr w:rsidR="008B1998" w:rsidRPr="00252C1F" w14:paraId="7994CD0D" w14:textId="77777777" w:rsidTr="0087043D">
        <w:trPr>
          <w:trHeight w:val="505"/>
        </w:trPr>
        <w:tc>
          <w:tcPr>
            <w:tcW w:w="5000" w:type="pct"/>
            <w:shd w:val="clear" w:color="auto" w:fill="2117DF"/>
          </w:tcPr>
          <w:p w14:paraId="321C0FBE" w14:textId="2AE377C8" w:rsidR="008B1998" w:rsidRPr="00252C1F" w:rsidRDefault="008B1998" w:rsidP="00C616A4">
            <w:pPr>
              <w:spacing w:before="60" w:after="60" w:line="288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252C1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lastRenderedPageBreak/>
              <w:br w:type="page"/>
            </w:r>
            <w:r w:rsidR="00F9459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</w:t>
            </w:r>
            <w:r w:rsidR="009248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.</w:t>
            </w:r>
            <w:r w:rsidRPr="00252C1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ab/>
              <w:t>KIẾN NGHỊ/KHUYẾN NGHỊ</w:t>
            </w:r>
          </w:p>
        </w:tc>
      </w:tr>
    </w:tbl>
    <w:p w14:paraId="4F95F2B3" w14:textId="02722EFF" w:rsidR="00457213" w:rsidRPr="00252C1F" w:rsidRDefault="00457213" w:rsidP="00CA05D0">
      <w:pPr>
        <w:tabs>
          <w:tab w:val="left" w:pos="342"/>
        </w:tabs>
        <w:spacing w:before="60" w:after="60" w:line="288" w:lineRule="auto"/>
        <w:ind w:left="7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5D71" w:rsidRPr="00F65D71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F65D71" w:rsidRPr="00F65D71">
        <w:rPr>
          <w:rFonts w:ascii="Times New Roman" w:hAnsi="Times New Roman" w:cs="Times New Roman"/>
          <w:b/>
          <w:sz w:val="24"/>
          <w:szCs w:val="24"/>
        </w:rPr>
        <w:instrText xml:space="preserve"> MERGEFIELD  don_vi_thuc_hien  \* MERGEFORMAT </w:instrText>
      </w:r>
      <w:r w:rsidR="00F65D71" w:rsidRPr="00F65D71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F65D71" w:rsidRPr="00F65D71">
        <w:rPr>
          <w:rFonts w:ascii="Times New Roman" w:hAnsi="Times New Roman" w:cs="Times New Roman"/>
          <w:b/>
          <w:noProof/>
          <w:sz w:val="24"/>
          <w:szCs w:val="24"/>
        </w:rPr>
        <w:t>«don_vi_thuc_hien»</w:t>
      </w:r>
      <w:r w:rsidR="00F65D71" w:rsidRPr="00F65D71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252C1F">
        <w:rPr>
          <w:rFonts w:ascii="Times New Roman" w:hAnsi="Times New Roman" w:cs="Times New Roman"/>
          <w:b/>
          <w:sz w:val="24"/>
          <w:szCs w:val="24"/>
        </w:rPr>
        <w:t xml:space="preserve"> thực hiện các kiến nghị của Kiểm toán nội bộ đối với các vấn đề</w:t>
      </w:r>
      <w:r w:rsidR="00AD6FA9">
        <w:rPr>
          <w:rFonts w:ascii="Times New Roman" w:hAnsi="Times New Roman" w:cs="Times New Roman"/>
          <w:b/>
          <w:sz w:val="24"/>
          <w:szCs w:val="24"/>
        </w:rPr>
        <w:t>:</w:t>
      </w:r>
    </w:p>
    <w:p w14:paraId="72ED2AA6" w14:textId="5FFA7928" w:rsidR="00D92A8C" w:rsidRDefault="00D92A8C" w:rsidP="00AA00D2">
      <w:pPr>
        <w:rPr>
          <w:rFonts w:ascii="Times New Roman" w:hAnsi="Times New Roman" w:cs="Times New Roman"/>
          <w:sz w:val="24"/>
          <w:szCs w:val="24"/>
        </w:rPr>
      </w:pPr>
    </w:p>
    <w:p w14:paraId="2706CAE6" w14:textId="77777777" w:rsidR="00F452F9" w:rsidRPr="00AA00D2" w:rsidRDefault="00F452F9" w:rsidP="00AA00D2">
      <w:pPr>
        <w:rPr>
          <w:rFonts w:ascii="Times New Roman" w:hAnsi="Times New Roman" w:cs="Times New Roman"/>
          <w:sz w:val="24"/>
          <w:szCs w:val="24"/>
        </w:rPr>
        <w:sectPr w:rsidR="00F452F9" w:rsidRPr="00AA00D2" w:rsidSect="00EB66EE">
          <w:headerReference w:type="first" r:id="rId15"/>
          <w:pgSz w:w="16838" w:h="11906" w:orient="landscape" w:code="9"/>
          <w:pgMar w:top="851" w:right="1134" w:bottom="851" w:left="1134" w:header="680" w:footer="312" w:gutter="0"/>
          <w:cols w:space="720"/>
          <w:titlePg/>
          <w:docGrid w:linePitch="360"/>
        </w:sectPr>
      </w:pPr>
    </w:p>
    <w:p w14:paraId="3061769E" w14:textId="4C796E54" w:rsidR="007E4866" w:rsidRPr="00252C1F" w:rsidRDefault="007E4866" w:rsidP="00C603AA">
      <w:pPr>
        <w:spacing w:before="60" w:after="60" w:line="240" w:lineRule="atLeast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52C1F">
        <w:rPr>
          <w:rFonts w:ascii="Times New Roman" w:hAnsi="Times New Roman" w:cs="Times New Roman"/>
          <w:i/>
          <w:sz w:val="24"/>
          <w:szCs w:val="24"/>
        </w:rPr>
        <w:lastRenderedPageBreak/>
        <w:t>Chi tiết các nội dung phát hiệ</w:t>
      </w:r>
      <w:r>
        <w:rPr>
          <w:rFonts w:ascii="Times New Roman" w:hAnsi="Times New Roman" w:cs="Times New Roman"/>
          <w:i/>
          <w:sz w:val="24"/>
          <w:szCs w:val="24"/>
        </w:rPr>
        <w:t>n/</w:t>
      </w:r>
      <w:r w:rsidRPr="00252C1F">
        <w:rPr>
          <w:rFonts w:ascii="Times New Roman" w:hAnsi="Times New Roman" w:cs="Times New Roman"/>
          <w:i/>
          <w:sz w:val="24"/>
          <w:szCs w:val="24"/>
        </w:rPr>
        <w:t>tư vấn và kiến nghị/khuyến nghị tại các Phụ lục đính kèm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Pr="00252C1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261060AB" w14:textId="77777777" w:rsidR="007E4866" w:rsidRPr="00252C1F" w:rsidRDefault="007E4866" w:rsidP="00C603AA">
      <w:pPr>
        <w:spacing w:before="120" w:after="120" w:line="300" w:lineRule="exact"/>
        <w:rPr>
          <w:rFonts w:ascii="Times New Roman" w:hAnsi="Times New Roman" w:cs="Times New Roman"/>
          <w:sz w:val="24"/>
          <w:szCs w:val="24"/>
        </w:rPr>
      </w:pPr>
      <w:r w:rsidRPr="00252C1F">
        <w:rPr>
          <w:rFonts w:ascii="Times New Roman" w:hAnsi="Times New Roman" w:cs="Times New Roman"/>
          <w:sz w:val="24"/>
          <w:szCs w:val="24"/>
        </w:rPr>
        <w:t>Phòng Kiểm toán nội bộ trân trọng báo cáo!</w:t>
      </w:r>
    </w:p>
    <w:tbl>
      <w:tblPr>
        <w:tblpPr w:leftFromText="180" w:rightFromText="180" w:vertAnchor="text" w:horzAnchor="margin" w:tblpXSpec="center" w:tblpY="365"/>
        <w:tblW w:w="9624" w:type="dxa"/>
        <w:tblLayout w:type="fixed"/>
        <w:tblLook w:val="04A0" w:firstRow="1" w:lastRow="0" w:firstColumn="1" w:lastColumn="0" w:noHBand="0" w:noVBand="1"/>
      </w:tblPr>
      <w:tblGrid>
        <w:gridCol w:w="4361"/>
        <w:gridCol w:w="1436"/>
        <w:gridCol w:w="3827"/>
      </w:tblGrid>
      <w:tr w:rsidR="007E4866" w:rsidRPr="00252C1F" w14:paraId="5FFB5B9C" w14:textId="77777777" w:rsidTr="009E1B79">
        <w:trPr>
          <w:trHeight w:val="2117"/>
        </w:trPr>
        <w:tc>
          <w:tcPr>
            <w:tcW w:w="4361" w:type="dxa"/>
            <w:hideMark/>
          </w:tcPr>
          <w:p w14:paraId="5D594EB8" w14:textId="77777777" w:rsidR="007E4866" w:rsidRPr="00252C1F" w:rsidRDefault="007E4866" w:rsidP="007E7F1C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252C1F">
              <w:rPr>
                <w:rFonts w:ascii="Times New Roman" w:hAnsi="Times New Roman" w:cs="Times New Roman"/>
                <w:b/>
                <w:i/>
                <w:color w:val="000000" w:themeColor="text1"/>
              </w:rPr>
              <w:t>Nơi nhận:</w:t>
            </w:r>
          </w:p>
          <w:p w14:paraId="462DD770" w14:textId="77777777" w:rsidR="007E4866" w:rsidRPr="00252C1F" w:rsidRDefault="007E4866" w:rsidP="007E7F1C">
            <w:pPr>
              <w:tabs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52C1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 Hội đồng thành viên (b/c);</w:t>
            </w:r>
          </w:p>
          <w:p w14:paraId="67AEC16C" w14:textId="77777777" w:rsidR="007E4866" w:rsidRPr="00252C1F" w:rsidRDefault="007E4866" w:rsidP="007E7F1C">
            <w:pPr>
              <w:tabs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52C1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 Tổng Giám đốc (t/h);</w:t>
            </w:r>
          </w:p>
          <w:p w14:paraId="30FA8930" w14:textId="35D4BA03" w:rsidR="007E4866" w:rsidRPr="00252C1F" w:rsidRDefault="007E4866" w:rsidP="007E7F1C">
            <w:pPr>
              <w:tabs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52C1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 Các đơn vị liên quan (t/h);</w:t>
            </w:r>
          </w:p>
          <w:p w14:paraId="166DB1C9" w14:textId="41063619" w:rsidR="007E4866" w:rsidRPr="00252C1F" w:rsidRDefault="007E4866" w:rsidP="007E7F1C">
            <w:pPr>
              <w:pStyle w:val="ListParagraph"/>
              <w:widowControl w:val="0"/>
              <w:tabs>
                <w:tab w:val="left" w:pos="900"/>
              </w:tabs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C1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- Lưu: P. </w:t>
            </w:r>
            <w:r w:rsidR="00CD2C8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KTNB</w:t>
            </w:r>
            <w:r w:rsidRPr="00252C1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436" w:type="dxa"/>
          </w:tcPr>
          <w:p w14:paraId="094A1A1B" w14:textId="77777777" w:rsidR="007E4866" w:rsidRPr="00252C1F" w:rsidRDefault="007E4866" w:rsidP="007E7F1C">
            <w:pPr>
              <w:pStyle w:val="ListParagraph"/>
              <w:widowControl w:val="0"/>
              <w:tabs>
                <w:tab w:val="left" w:pos="900"/>
              </w:tabs>
              <w:spacing w:before="120" w:after="0" w:line="240" w:lineRule="exact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7AD8261E" w14:textId="77777777" w:rsidR="007E4866" w:rsidRPr="00252C1F" w:rsidRDefault="007E4866" w:rsidP="007E7F1C">
            <w:pPr>
              <w:pStyle w:val="ListParagraph"/>
              <w:widowControl w:val="0"/>
              <w:tabs>
                <w:tab w:val="left" w:pos="900"/>
              </w:tabs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</w:tcPr>
          <w:p w14:paraId="513B4276" w14:textId="77777777" w:rsidR="007E4866" w:rsidRPr="00252C1F" w:rsidRDefault="007E4866" w:rsidP="007E7F1C">
            <w:pPr>
              <w:pStyle w:val="ListParagraph"/>
              <w:widowControl w:val="0"/>
              <w:tabs>
                <w:tab w:val="left" w:pos="900"/>
              </w:tabs>
              <w:spacing w:before="120" w:after="0" w:line="240" w:lineRule="exact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52C1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PHÒNG KIỂM TOÁN NỘI BỘ</w:t>
            </w:r>
          </w:p>
          <w:p w14:paraId="6971828E" w14:textId="02DCE057" w:rsidR="007E4866" w:rsidRPr="00252C1F" w:rsidRDefault="00A607B6" w:rsidP="007E7F1C">
            <w:pPr>
              <w:pStyle w:val="ListParagraph"/>
              <w:widowControl w:val="0"/>
              <w:tabs>
                <w:tab w:val="left" w:pos="900"/>
              </w:tabs>
              <w:spacing w:before="120" w:after="0" w:line="24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CBQL</w:t>
            </w:r>
          </w:p>
          <w:p w14:paraId="42AA6BAF" w14:textId="77777777" w:rsidR="007E4866" w:rsidRPr="00252C1F" w:rsidRDefault="007E4866" w:rsidP="007E7F1C">
            <w:pPr>
              <w:pStyle w:val="ListParagraph"/>
              <w:widowControl w:val="0"/>
              <w:tabs>
                <w:tab w:val="left" w:pos="900"/>
              </w:tabs>
              <w:spacing w:before="120" w:after="0" w:line="24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1EF1FA35" w14:textId="77777777" w:rsidR="007E4866" w:rsidRPr="00252C1F" w:rsidRDefault="007E4866" w:rsidP="007E7F1C">
            <w:pPr>
              <w:pStyle w:val="ListParagraph"/>
              <w:widowControl w:val="0"/>
              <w:tabs>
                <w:tab w:val="left" w:pos="900"/>
              </w:tabs>
              <w:spacing w:before="120" w:after="0" w:line="24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441890BB" w14:textId="77777777" w:rsidR="007E4866" w:rsidRDefault="007E4866" w:rsidP="007E7F1C">
            <w:pPr>
              <w:pStyle w:val="ListParagraph"/>
              <w:widowControl w:val="0"/>
              <w:tabs>
                <w:tab w:val="left" w:pos="900"/>
              </w:tabs>
              <w:spacing w:before="120" w:after="0" w:line="24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49CF1CAE" w14:textId="77777777" w:rsidR="007E7F1C" w:rsidRDefault="007E7F1C" w:rsidP="007E7F1C">
            <w:pPr>
              <w:pStyle w:val="ListParagraph"/>
              <w:widowControl w:val="0"/>
              <w:tabs>
                <w:tab w:val="left" w:pos="900"/>
              </w:tabs>
              <w:spacing w:before="120" w:after="0" w:line="24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298C1B4D" w14:textId="77777777" w:rsidR="007E7F1C" w:rsidRPr="00252C1F" w:rsidRDefault="007E7F1C" w:rsidP="007E7F1C">
            <w:pPr>
              <w:pStyle w:val="ListParagraph"/>
              <w:widowControl w:val="0"/>
              <w:tabs>
                <w:tab w:val="left" w:pos="900"/>
              </w:tabs>
              <w:spacing w:before="120" w:after="0" w:line="24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12A85CC3" w14:textId="77777777" w:rsidR="007E4866" w:rsidRPr="00252C1F" w:rsidRDefault="007E4866" w:rsidP="00A607B6">
            <w:pPr>
              <w:pStyle w:val="ListParagraph"/>
              <w:widowControl w:val="0"/>
              <w:tabs>
                <w:tab w:val="left" w:pos="900"/>
              </w:tabs>
              <w:spacing w:before="120" w:after="0" w:line="24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24"/>
              </w:rPr>
            </w:pPr>
          </w:p>
        </w:tc>
      </w:tr>
    </w:tbl>
    <w:tbl>
      <w:tblPr>
        <w:tblW w:w="95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71"/>
        <w:gridCol w:w="5083"/>
      </w:tblGrid>
      <w:tr w:rsidR="007E4866" w:rsidRPr="00252C1F" w14:paraId="2FE9E4A9" w14:textId="77777777" w:rsidTr="007E7F1C">
        <w:trPr>
          <w:trHeight w:val="531"/>
          <w:jc w:val="center"/>
        </w:trPr>
        <w:tc>
          <w:tcPr>
            <w:tcW w:w="9554" w:type="dxa"/>
            <w:gridSpan w:val="2"/>
            <w:shd w:val="clear" w:color="auto" w:fill="auto"/>
            <w:vAlign w:val="center"/>
            <w:hideMark/>
          </w:tcPr>
          <w:p w14:paraId="48F66768" w14:textId="77777777" w:rsidR="007E4866" w:rsidRPr="00252C1F" w:rsidRDefault="007E4866" w:rsidP="007E7F1C">
            <w:pPr>
              <w:pStyle w:val="Title"/>
              <w:spacing w:before="120" w:after="80" w:line="240" w:lineRule="exact"/>
              <w:rPr>
                <w:rFonts w:ascii="Times New Roman" w:hAnsi="Times New Roman"/>
                <w:color w:val="000000" w:themeColor="text1"/>
                <w:sz w:val="24"/>
                <w:lang w:val="de-DE"/>
              </w:rPr>
            </w:pPr>
            <w:r w:rsidRPr="00252C1F">
              <w:rPr>
                <w:rFonts w:ascii="Times New Roman" w:hAnsi="Times New Roman"/>
                <w:color w:val="000000" w:themeColor="text1"/>
                <w:sz w:val="24"/>
                <w:lang w:val="de-DE"/>
              </w:rPr>
              <w:t>PHÊ DUYỆT CỦA KIỂM SOÁT VIÊN CÔNG TY MBAMC</w:t>
            </w:r>
          </w:p>
        </w:tc>
      </w:tr>
      <w:tr w:rsidR="007E4866" w:rsidRPr="00252C1F" w14:paraId="5789B3E0" w14:textId="77777777" w:rsidTr="007E7F1C">
        <w:trPr>
          <w:trHeight w:val="528"/>
          <w:jc w:val="center"/>
        </w:trPr>
        <w:tc>
          <w:tcPr>
            <w:tcW w:w="447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3AF6061B" w14:textId="77777777" w:rsidR="007E4866" w:rsidRPr="00252C1F" w:rsidRDefault="007E4866" w:rsidP="007E7F1C">
            <w:pPr>
              <w:pStyle w:val="ListParagraph"/>
              <w:numPr>
                <w:ilvl w:val="0"/>
                <w:numId w:val="1"/>
              </w:numPr>
              <w:spacing w:before="120" w:after="0" w:line="240" w:lineRule="exact"/>
              <w:ind w:left="590" w:hanging="547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de-DE"/>
              </w:rPr>
            </w:pPr>
            <w:r w:rsidRPr="00252C1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  <w:t>Đồng ý</w:t>
            </w:r>
          </w:p>
        </w:tc>
        <w:tc>
          <w:tcPr>
            <w:tcW w:w="5083" w:type="dxa"/>
            <w:tcBorders>
              <w:top w:val="nil"/>
              <w:left w:val="single" w:sz="2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550411" w14:textId="77777777" w:rsidR="007E4866" w:rsidRPr="00252C1F" w:rsidRDefault="007E4866" w:rsidP="007E7F1C">
            <w:pPr>
              <w:pStyle w:val="Title"/>
              <w:spacing w:before="120" w:line="240" w:lineRule="exact"/>
              <w:ind w:firstLine="0"/>
              <w:rPr>
                <w:rFonts w:ascii="Times New Roman" w:hAnsi="Times New Roman"/>
                <w:color w:val="000000" w:themeColor="text1"/>
                <w:sz w:val="24"/>
                <w:lang w:val="de-DE"/>
              </w:rPr>
            </w:pPr>
            <w:r w:rsidRPr="00252C1F">
              <w:rPr>
                <w:rFonts w:ascii="Times New Roman" w:hAnsi="Times New Roman"/>
                <w:color w:val="000000" w:themeColor="text1"/>
                <w:sz w:val="24"/>
                <w:lang w:val="de-DE"/>
              </w:rPr>
              <w:t>KIỂM SOÁT VIÊN</w:t>
            </w:r>
          </w:p>
        </w:tc>
      </w:tr>
      <w:tr w:rsidR="007E4866" w:rsidRPr="00252C1F" w14:paraId="10C22679" w14:textId="77777777" w:rsidTr="007E7F1C">
        <w:trPr>
          <w:trHeight w:val="510"/>
          <w:jc w:val="center"/>
        </w:trPr>
        <w:tc>
          <w:tcPr>
            <w:tcW w:w="447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58C67EF3" w14:textId="77777777" w:rsidR="007E4866" w:rsidRPr="00252C1F" w:rsidRDefault="007E4866" w:rsidP="007E7F1C">
            <w:pPr>
              <w:pStyle w:val="ListParagraph"/>
              <w:numPr>
                <w:ilvl w:val="0"/>
                <w:numId w:val="1"/>
              </w:numPr>
              <w:spacing w:before="120" w:after="0" w:line="240" w:lineRule="exact"/>
              <w:ind w:left="590" w:hanging="547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de-DE"/>
              </w:rPr>
            </w:pPr>
            <w:r w:rsidRPr="00252C1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  <w:t>Không đồng ý</w:t>
            </w:r>
          </w:p>
        </w:tc>
        <w:tc>
          <w:tcPr>
            <w:tcW w:w="5083" w:type="dxa"/>
            <w:tcBorders>
              <w:top w:val="nil"/>
              <w:left w:val="single" w:sz="2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0123AB" w14:textId="77777777" w:rsidR="007E4866" w:rsidRPr="00252C1F" w:rsidRDefault="007E4866" w:rsidP="007E7F1C">
            <w:pPr>
              <w:pStyle w:val="Title"/>
              <w:spacing w:before="120" w:line="240" w:lineRule="exact"/>
              <w:ind w:firstLine="0"/>
              <w:rPr>
                <w:rFonts w:ascii="Times New Roman" w:hAnsi="Times New Roman"/>
                <w:color w:val="000000" w:themeColor="text1"/>
                <w:sz w:val="22"/>
                <w:szCs w:val="22"/>
                <w:lang w:val="de-DE"/>
              </w:rPr>
            </w:pPr>
          </w:p>
        </w:tc>
      </w:tr>
      <w:tr w:rsidR="007E4866" w:rsidRPr="00252C1F" w14:paraId="4C7B6C40" w14:textId="77777777" w:rsidTr="007E7F1C">
        <w:trPr>
          <w:trHeight w:val="1462"/>
          <w:jc w:val="center"/>
        </w:trPr>
        <w:tc>
          <w:tcPr>
            <w:tcW w:w="447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hideMark/>
          </w:tcPr>
          <w:p w14:paraId="034AB126" w14:textId="77777777" w:rsidR="007E4866" w:rsidRPr="00252C1F" w:rsidRDefault="007E4866" w:rsidP="007E7F1C">
            <w:pPr>
              <w:pStyle w:val="ListParagraph"/>
              <w:numPr>
                <w:ilvl w:val="0"/>
                <w:numId w:val="1"/>
              </w:numPr>
              <w:spacing w:before="120" w:after="0" w:line="240" w:lineRule="exact"/>
              <w:ind w:left="590" w:hanging="54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</w:pPr>
            <w:r w:rsidRPr="00252C1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  <w:t>Ý kiến bổ sung</w:t>
            </w:r>
          </w:p>
          <w:p w14:paraId="637AB354" w14:textId="77777777" w:rsidR="007E4866" w:rsidRPr="00252C1F" w:rsidRDefault="007E4866" w:rsidP="007E7F1C">
            <w:pPr>
              <w:spacing w:before="160" w:after="120" w:line="240" w:lineRule="exact"/>
              <w:ind w:left="4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</w:pPr>
            <w:r w:rsidRPr="00252C1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  <w:tc>
          <w:tcPr>
            <w:tcW w:w="5083" w:type="dxa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E8404" w14:textId="77777777" w:rsidR="007E4866" w:rsidRPr="00252C1F" w:rsidRDefault="007E4866" w:rsidP="007E7F1C">
            <w:pPr>
              <w:pStyle w:val="Title"/>
              <w:spacing w:before="120" w:line="240" w:lineRule="exact"/>
              <w:ind w:firstLine="0"/>
              <w:rPr>
                <w:rFonts w:ascii="Times New Roman" w:hAnsi="Times New Roman"/>
                <w:color w:val="000000" w:themeColor="text1"/>
                <w:sz w:val="24"/>
                <w:lang w:val="de-DE"/>
              </w:rPr>
            </w:pPr>
          </w:p>
          <w:p w14:paraId="7A5B90E0" w14:textId="77777777" w:rsidR="007E4866" w:rsidRPr="00252C1F" w:rsidRDefault="007E4866" w:rsidP="007E7F1C">
            <w:pPr>
              <w:pStyle w:val="Title"/>
              <w:spacing w:before="120" w:line="240" w:lineRule="exact"/>
              <w:ind w:firstLine="0"/>
              <w:rPr>
                <w:rFonts w:ascii="Times New Roman" w:hAnsi="Times New Roman"/>
                <w:color w:val="000000" w:themeColor="text1"/>
                <w:sz w:val="24"/>
                <w:lang w:val="de-DE"/>
              </w:rPr>
            </w:pPr>
          </w:p>
          <w:p w14:paraId="25D1D24B" w14:textId="77777777" w:rsidR="007E4866" w:rsidRPr="00252C1F" w:rsidRDefault="007E4866" w:rsidP="007E7F1C">
            <w:pPr>
              <w:pStyle w:val="Title"/>
              <w:spacing w:before="120" w:line="240" w:lineRule="exact"/>
              <w:ind w:firstLine="0"/>
              <w:rPr>
                <w:rFonts w:ascii="Times New Roman" w:hAnsi="Times New Roman"/>
                <w:color w:val="000000" w:themeColor="text1"/>
                <w:sz w:val="24"/>
                <w:lang w:val="de-DE"/>
              </w:rPr>
            </w:pPr>
          </w:p>
          <w:p w14:paraId="7D7D56E4" w14:textId="6E971EE1" w:rsidR="007E4866" w:rsidRPr="00252C1F" w:rsidRDefault="007E4866" w:rsidP="007E7F1C">
            <w:pPr>
              <w:pStyle w:val="Title"/>
              <w:spacing w:before="120" w:line="240" w:lineRule="exact"/>
              <w:ind w:firstLine="0"/>
              <w:rPr>
                <w:rFonts w:ascii="Times New Roman" w:hAnsi="Times New Roman"/>
                <w:color w:val="000000" w:themeColor="text1"/>
                <w:sz w:val="24"/>
                <w:lang w:val="de-DE"/>
              </w:rPr>
            </w:pPr>
          </w:p>
        </w:tc>
      </w:tr>
    </w:tbl>
    <w:p w14:paraId="73B0BD3F" w14:textId="40836939" w:rsidR="00CF1567" w:rsidRDefault="00AA7502" w:rsidP="00AA7502">
      <w:pPr>
        <w:tabs>
          <w:tab w:val="left" w:pos="5529"/>
          <w:tab w:val="right" w:pos="100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3558739" w14:textId="77777777" w:rsidR="00CF1567" w:rsidRPr="00CF1567" w:rsidRDefault="00CF1567" w:rsidP="00CF1567">
      <w:pPr>
        <w:rPr>
          <w:rFonts w:ascii="Times New Roman" w:hAnsi="Times New Roman" w:cs="Times New Roman"/>
          <w:sz w:val="24"/>
          <w:szCs w:val="24"/>
        </w:rPr>
      </w:pPr>
    </w:p>
    <w:p w14:paraId="1258FE33" w14:textId="77777777" w:rsidR="00CF1567" w:rsidRPr="00CF1567" w:rsidRDefault="00CF1567" w:rsidP="00CF1567">
      <w:pPr>
        <w:rPr>
          <w:rFonts w:ascii="Times New Roman" w:hAnsi="Times New Roman" w:cs="Times New Roman"/>
          <w:sz w:val="24"/>
          <w:szCs w:val="24"/>
        </w:rPr>
      </w:pPr>
    </w:p>
    <w:p w14:paraId="17788BEA" w14:textId="77777777" w:rsidR="00CF1567" w:rsidRPr="00CF1567" w:rsidRDefault="00CF1567" w:rsidP="00CF1567">
      <w:pPr>
        <w:rPr>
          <w:rFonts w:ascii="Times New Roman" w:hAnsi="Times New Roman" w:cs="Times New Roman"/>
          <w:sz w:val="24"/>
          <w:szCs w:val="24"/>
        </w:rPr>
      </w:pPr>
    </w:p>
    <w:p w14:paraId="373F9668" w14:textId="77777777" w:rsidR="00CF1567" w:rsidRPr="00CF1567" w:rsidRDefault="00CF1567" w:rsidP="00CF1567">
      <w:pPr>
        <w:rPr>
          <w:rFonts w:ascii="Times New Roman" w:hAnsi="Times New Roman" w:cs="Times New Roman"/>
          <w:sz w:val="24"/>
          <w:szCs w:val="24"/>
        </w:rPr>
      </w:pPr>
    </w:p>
    <w:p w14:paraId="65C6AAA9" w14:textId="77777777" w:rsidR="00CF1567" w:rsidRPr="00CF1567" w:rsidRDefault="00CF1567" w:rsidP="00CF1567">
      <w:pPr>
        <w:rPr>
          <w:rFonts w:ascii="Times New Roman" w:hAnsi="Times New Roman" w:cs="Times New Roman"/>
          <w:sz w:val="24"/>
          <w:szCs w:val="24"/>
        </w:rPr>
      </w:pPr>
    </w:p>
    <w:p w14:paraId="114CF25D" w14:textId="77777777" w:rsidR="00CF1567" w:rsidRPr="00CF1567" w:rsidRDefault="00CF1567" w:rsidP="00CF1567">
      <w:pPr>
        <w:rPr>
          <w:rFonts w:ascii="Times New Roman" w:hAnsi="Times New Roman" w:cs="Times New Roman"/>
          <w:sz w:val="24"/>
          <w:szCs w:val="24"/>
        </w:rPr>
      </w:pPr>
    </w:p>
    <w:p w14:paraId="5A325333" w14:textId="77777777" w:rsidR="00CF1567" w:rsidRPr="00CF1567" w:rsidRDefault="00CF1567" w:rsidP="00CF1567">
      <w:pPr>
        <w:rPr>
          <w:rFonts w:ascii="Times New Roman" w:hAnsi="Times New Roman" w:cs="Times New Roman"/>
          <w:sz w:val="24"/>
          <w:szCs w:val="24"/>
        </w:rPr>
      </w:pPr>
    </w:p>
    <w:p w14:paraId="64D3B8BF" w14:textId="77777777" w:rsidR="00CF1567" w:rsidRPr="00CF1567" w:rsidRDefault="00CF1567" w:rsidP="00CF1567">
      <w:pPr>
        <w:rPr>
          <w:rFonts w:ascii="Times New Roman" w:hAnsi="Times New Roman" w:cs="Times New Roman"/>
          <w:sz w:val="24"/>
          <w:szCs w:val="24"/>
        </w:rPr>
      </w:pPr>
    </w:p>
    <w:p w14:paraId="642F98B8" w14:textId="77777777" w:rsidR="00CF1567" w:rsidRPr="00CF1567" w:rsidRDefault="00CF1567" w:rsidP="00CF1567">
      <w:pPr>
        <w:rPr>
          <w:rFonts w:ascii="Times New Roman" w:hAnsi="Times New Roman" w:cs="Times New Roman"/>
          <w:sz w:val="24"/>
          <w:szCs w:val="24"/>
        </w:rPr>
      </w:pPr>
    </w:p>
    <w:p w14:paraId="3270E5D4" w14:textId="77777777" w:rsidR="00CF1567" w:rsidRPr="00CF1567" w:rsidRDefault="00CF1567" w:rsidP="00CF1567">
      <w:pPr>
        <w:rPr>
          <w:rFonts w:ascii="Times New Roman" w:hAnsi="Times New Roman" w:cs="Times New Roman"/>
          <w:sz w:val="24"/>
          <w:szCs w:val="24"/>
        </w:rPr>
      </w:pPr>
    </w:p>
    <w:p w14:paraId="647B450B" w14:textId="77777777" w:rsidR="00CF1567" w:rsidRPr="00CF1567" w:rsidRDefault="00CF1567" w:rsidP="00CF1567">
      <w:pPr>
        <w:rPr>
          <w:rFonts w:ascii="Times New Roman" w:hAnsi="Times New Roman" w:cs="Times New Roman"/>
          <w:sz w:val="24"/>
          <w:szCs w:val="24"/>
        </w:rPr>
      </w:pPr>
    </w:p>
    <w:p w14:paraId="0C688893" w14:textId="0EA06CAB" w:rsidR="00AA0A41" w:rsidRPr="00CF1567" w:rsidRDefault="00CF1567" w:rsidP="00CF1567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A0A41" w:rsidRPr="00CF1567" w:rsidSect="00C603AA">
      <w:headerReference w:type="default" r:id="rId16"/>
      <w:footerReference w:type="default" r:id="rId17"/>
      <w:pgSz w:w="11906" w:h="16838" w:code="9"/>
      <w:pgMar w:top="851" w:right="1134" w:bottom="851" w:left="1418" w:header="720" w:footer="31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BAB9D1" w14:textId="77777777" w:rsidR="006D2B23" w:rsidRDefault="006D2B23" w:rsidP="00BA19F7">
      <w:pPr>
        <w:spacing w:after="0" w:line="240" w:lineRule="auto"/>
      </w:pPr>
      <w:r>
        <w:separator/>
      </w:r>
    </w:p>
  </w:endnote>
  <w:endnote w:type="continuationSeparator" w:id="0">
    <w:p w14:paraId="60B6239C" w14:textId="77777777" w:rsidR="006D2B23" w:rsidRDefault="006D2B23" w:rsidP="00BA1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H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HGGothicM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7395384"/>
      <w:docPartObj>
        <w:docPartGallery w:val="Page Numbers (Bottom of Page)"/>
        <w:docPartUnique/>
      </w:docPartObj>
    </w:sdtPr>
    <w:sdtEndPr>
      <w:rPr>
        <w:noProof/>
        <w:color w:val="005595"/>
      </w:rPr>
    </w:sdtEndPr>
    <w:sdtContent>
      <w:p w14:paraId="2E9C73D9" w14:textId="267BD7F4" w:rsidR="002D2E9F" w:rsidRPr="005F0BDA" w:rsidRDefault="002D2E9F" w:rsidP="001F2392">
        <w:pPr>
          <w:pStyle w:val="Footer"/>
          <w:tabs>
            <w:tab w:val="clear" w:pos="4680"/>
          </w:tabs>
          <w:ind w:hanging="98"/>
          <w:jc w:val="right"/>
          <w:rPr>
            <w:rFonts w:ascii="Times New Roman" w:hAnsi="Times New Roman" w:cs="Times New Roman"/>
            <w:color w:val="005595"/>
          </w:rPr>
        </w:pPr>
        <w:r>
          <w:rPr>
            <w:rFonts w:ascii="Times New Roman" w:hAnsi="Times New Roman" w:cs="Times New Roman"/>
            <w:noProof/>
            <w:color w:val="005595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37616380" wp14:editId="72DD2BD2">
                  <wp:simplePos x="0" y="0"/>
                  <wp:positionH relativeFrom="column">
                    <wp:posOffset>-70485</wp:posOffset>
                  </wp:positionH>
                  <wp:positionV relativeFrom="paragraph">
                    <wp:posOffset>78105</wp:posOffset>
                  </wp:positionV>
                  <wp:extent cx="5876925" cy="0"/>
                  <wp:effectExtent l="38100" t="38100" r="66675" b="952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87692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FB6C2D0" id="Straight Connector 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55pt,6.15pt" to="457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" strokecolor="#4f81bd [3204]" strokeweight="1.5pt">
                  <v:shadow on="t" color="black" opacity="24903f" origin=",.5" offset="0,.55556mm"/>
                </v:line>
              </w:pict>
            </mc:Fallback>
          </mc:AlternateContent>
        </w:r>
      </w:p>
      <w:p w14:paraId="431509DF" w14:textId="7830C172" w:rsidR="002D2E9F" w:rsidRDefault="002D2E9F" w:rsidP="00521312">
        <w:pPr>
          <w:pStyle w:val="Footer"/>
          <w:tabs>
            <w:tab w:val="clear" w:pos="4680"/>
            <w:tab w:val="clear" w:pos="9360"/>
            <w:tab w:val="right" w:pos="9000"/>
          </w:tabs>
          <w:ind w:left="-84"/>
          <w:rPr>
            <w:noProof/>
          </w:rPr>
        </w:pPr>
        <w:r>
          <w:rPr>
            <w:rFonts w:ascii="Times New Roman" w:hAnsi="Times New Roman" w:cs="Times New Roman"/>
            <w:b/>
            <w:color w:val="005595"/>
          </w:rPr>
          <w:t>Báo cáo kiểm toán</w:t>
        </w:r>
        <w:r w:rsidRPr="005F0BDA">
          <w:rPr>
            <w:rFonts w:ascii="Times New Roman" w:hAnsi="Times New Roman" w:cs="Times New Roman"/>
            <w:b/>
            <w:color w:val="005595"/>
          </w:rPr>
          <w:t xml:space="preserve">                                                                                                   </w:t>
        </w:r>
        <w:r>
          <w:rPr>
            <w:rFonts w:ascii="Times New Roman" w:hAnsi="Times New Roman" w:cs="Times New Roman"/>
            <w:b/>
            <w:color w:val="005595"/>
          </w:rPr>
          <w:t xml:space="preserve">                                 </w:t>
        </w:r>
        <w:r w:rsidRPr="005F0BDA">
          <w:rPr>
            <w:rFonts w:ascii="Times New Roman" w:hAnsi="Times New Roman" w:cs="Times New Roman"/>
            <w:color w:val="005595"/>
          </w:rPr>
          <w:fldChar w:fldCharType="begin"/>
        </w:r>
        <w:r w:rsidRPr="005F0BDA">
          <w:rPr>
            <w:rFonts w:ascii="Times New Roman" w:hAnsi="Times New Roman" w:cs="Times New Roman"/>
            <w:color w:val="005595"/>
          </w:rPr>
          <w:instrText xml:space="preserve"> PAGE   \* MERGEFORMAT </w:instrText>
        </w:r>
        <w:r w:rsidRPr="005F0BDA">
          <w:rPr>
            <w:rFonts w:ascii="Times New Roman" w:hAnsi="Times New Roman" w:cs="Times New Roman"/>
            <w:color w:val="005595"/>
          </w:rPr>
          <w:fldChar w:fldCharType="separate"/>
        </w:r>
        <w:r w:rsidR="00553D48">
          <w:rPr>
            <w:rFonts w:ascii="Times New Roman" w:hAnsi="Times New Roman" w:cs="Times New Roman"/>
            <w:noProof/>
            <w:color w:val="005595"/>
          </w:rPr>
          <w:t>2</w:t>
        </w:r>
        <w:r w:rsidRPr="005F0BDA">
          <w:rPr>
            <w:rFonts w:ascii="Times New Roman" w:hAnsi="Times New Roman" w:cs="Times New Roman"/>
            <w:noProof/>
            <w:color w:val="005595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3976448"/>
      <w:docPartObj>
        <w:docPartGallery w:val="Page Numbers (Bottom of Page)"/>
        <w:docPartUnique/>
      </w:docPartObj>
    </w:sdtPr>
    <w:sdtEndPr>
      <w:rPr>
        <w:noProof/>
        <w:color w:val="005595"/>
      </w:rPr>
    </w:sdtEndPr>
    <w:sdtContent>
      <w:p w14:paraId="4A1925CF" w14:textId="7B4C1284" w:rsidR="002D2E9F" w:rsidRPr="005F0BDA" w:rsidRDefault="002D2E9F" w:rsidP="00BE1779">
        <w:pPr>
          <w:pStyle w:val="Footer"/>
          <w:tabs>
            <w:tab w:val="clear" w:pos="4680"/>
          </w:tabs>
          <w:ind w:hanging="98"/>
          <w:jc w:val="center"/>
          <w:rPr>
            <w:rFonts w:ascii="Times New Roman" w:hAnsi="Times New Roman" w:cs="Times New Roman"/>
            <w:color w:val="005595"/>
          </w:rPr>
        </w:pPr>
        <w:r>
          <w:rPr>
            <w:rFonts w:ascii="Times New Roman" w:hAnsi="Times New Roman" w:cs="Times New Roman"/>
            <w:noProof/>
            <w:color w:val="005595"/>
          </w:rPr>
          <mc:AlternateContent>
            <mc:Choice Requires="wps">
              <w:drawing>
                <wp:anchor distT="0" distB="0" distL="114300" distR="114300" simplePos="0" relativeHeight="251655168" behindDoc="0" locked="0" layoutInCell="1" allowOverlap="1" wp14:anchorId="56AE7B3A" wp14:editId="22772359">
                  <wp:simplePos x="0" y="0"/>
                  <wp:positionH relativeFrom="column">
                    <wp:posOffset>90171</wp:posOffset>
                  </wp:positionH>
                  <wp:positionV relativeFrom="paragraph">
                    <wp:posOffset>70485</wp:posOffset>
                  </wp:positionV>
                  <wp:extent cx="5867400" cy="9525"/>
                  <wp:effectExtent l="38100" t="38100" r="76200" b="85725"/>
                  <wp:wrapNone/>
                  <wp:docPr id="16" name="Straight Connector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867400" cy="952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E48DD9C" id="Straight Connector 16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1pt,5.55pt" to="469.1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" strokecolor="#4f81bd [3204]" strokeweight="1.5pt">
                  <v:shadow on="t" color="black" opacity="24903f" origin=",.5" offset="0,.55556mm"/>
                </v:line>
              </w:pict>
            </mc:Fallback>
          </mc:AlternateContent>
        </w:r>
      </w:p>
      <w:p w14:paraId="64816FE7" w14:textId="3FBE4847" w:rsidR="002D2E9F" w:rsidRDefault="002D2E9F" w:rsidP="00EB04A2">
        <w:pPr>
          <w:pStyle w:val="Footer"/>
          <w:tabs>
            <w:tab w:val="clear" w:pos="4680"/>
            <w:tab w:val="clear" w:pos="9360"/>
            <w:tab w:val="right" w:pos="9354"/>
          </w:tabs>
          <w:ind w:left="142"/>
          <w:jc w:val="center"/>
          <w:rPr>
            <w:noProof/>
          </w:rPr>
        </w:pPr>
        <w:r>
          <w:rPr>
            <w:rFonts w:ascii="Times New Roman" w:hAnsi="Times New Roman" w:cs="Times New Roman"/>
            <w:b/>
            <w:color w:val="005595"/>
          </w:rPr>
          <w:t>Báo cáo kiểm toán</w:t>
        </w:r>
        <w:r>
          <w:rPr>
            <w:rFonts w:ascii="Times New Roman" w:hAnsi="Times New Roman" w:cs="Times New Roman"/>
            <w:b/>
            <w:color w:val="005595"/>
          </w:rPr>
          <w:tab/>
        </w:r>
        <w:r w:rsidRPr="005F0BDA">
          <w:rPr>
            <w:rFonts w:ascii="Times New Roman" w:hAnsi="Times New Roman" w:cs="Times New Roman"/>
            <w:color w:val="005595"/>
          </w:rPr>
          <w:fldChar w:fldCharType="begin"/>
        </w:r>
        <w:r w:rsidRPr="005F0BDA">
          <w:rPr>
            <w:rFonts w:ascii="Times New Roman" w:hAnsi="Times New Roman" w:cs="Times New Roman"/>
            <w:color w:val="005595"/>
          </w:rPr>
          <w:instrText xml:space="preserve"> PAGE   \* MERGEFORMAT </w:instrText>
        </w:r>
        <w:r w:rsidRPr="005F0BDA">
          <w:rPr>
            <w:rFonts w:ascii="Times New Roman" w:hAnsi="Times New Roman" w:cs="Times New Roman"/>
            <w:color w:val="005595"/>
          </w:rPr>
          <w:fldChar w:fldCharType="separate"/>
        </w:r>
        <w:r w:rsidR="000F5B26">
          <w:rPr>
            <w:rFonts w:ascii="Times New Roman" w:hAnsi="Times New Roman" w:cs="Times New Roman"/>
            <w:noProof/>
            <w:color w:val="005595"/>
          </w:rPr>
          <w:t>1</w:t>
        </w:r>
        <w:r w:rsidRPr="005F0BDA">
          <w:rPr>
            <w:rFonts w:ascii="Times New Roman" w:hAnsi="Times New Roman" w:cs="Times New Roman"/>
            <w:noProof/>
            <w:color w:val="005595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005595"/>
      </w:rPr>
      <w:id w:val="-11157530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8C8FA3" w14:textId="1481BE3E" w:rsidR="00CF1567" w:rsidRDefault="00CF1567" w:rsidP="00CF1567">
        <w:pPr>
          <w:pStyle w:val="Header"/>
        </w:pPr>
      </w:p>
      <w:sdt>
        <w:sdtPr>
          <w:id w:val="-547913475"/>
          <w:docPartObj>
            <w:docPartGallery w:val="Page Numbers (Bottom of Page)"/>
            <w:docPartUnique/>
          </w:docPartObj>
        </w:sdtPr>
        <w:sdtEndPr>
          <w:rPr>
            <w:noProof/>
            <w:color w:val="005595"/>
          </w:rPr>
        </w:sdtEndPr>
        <w:sdtContent>
          <w:p w14:paraId="1D6F1258" w14:textId="77777777" w:rsidR="00CF1567" w:rsidRPr="005F0BDA" w:rsidRDefault="00CF1567" w:rsidP="00CF1567">
            <w:pPr>
              <w:pStyle w:val="Footer"/>
              <w:tabs>
                <w:tab w:val="clear" w:pos="4680"/>
              </w:tabs>
              <w:ind w:hanging="98"/>
              <w:jc w:val="center"/>
              <w:rPr>
                <w:rFonts w:ascii="Times New Roman" w:hAnsi="Times New Roman" w:cs="Times New Roman"/>
                <w:color w:val="005595"/>
              </w:rPr>
            </w:pPr>
            <w:r>
              <w:rPr>
                <w:rFonts w:ascii="Times New Roman" w:hAnsi="Times New Roman" w:cs="Times New Roman"/>
                <w:noProof/>
                <w:color w:val="005595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8B03DD0" wp14:editId="4F93C108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54609</wp:posOffset>
                      </wp:positionV>
                      <wp:extent cx="9182100" cy="9525"/>
                      <wp:effectExtent l="38100" t="38100" r="76200" b="8572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182100" cy="952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84BC5A" id="Straight Connector 1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05pt,4.3pt" to="730.0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" strokecolor="#4f81bd [3204]" strokeweight="1.5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491F814D" w14:textId="1CCE91EC" w:rsidR="00CF1567" w:rsidRDefault="00CF1567" w:rsidP="00CF1567">
            <w:pPr>
              <w:pStyle w:val="Footer"/>
              <w:tabs>
                <w:tab w:val="clear" w:pos="4680"/>
                <w:tab w:val="clear" w:pos="9360"/>
                <w:tab w:val="right" w:pos="10034"/>
              </w:tabs>
              <w:ind w:left="142"/>
              <w:rPr>
                <w:noProof/>
              </w:rPr>
            </w:pPr>
            <w:r>
              <w:rPr>
                <w:rFonts w:ascii="Times New Roman" w:hAnsi="Times New Roman" w:cs="Times New Roman"/>
                <w:b/>
                <w:color w:val="005595"/>
              </w:rPr>
              <w:t>Báo cáo kiểm toán</w:t>
            </w:r>
            <w:r>
              <w:rPr>
                <w:rFonts w:ascii="Times New Roman" w:hAnsi="Times New Roman" w:cs="Times New Roman"/>
                <w:b/>
                <w:color w:val="005595"/>
              </w:rPr>
              <w:tab/>
            </w:r>
            <w:r>
              <w:rPr>
                <w:rFonts w:ascii="Times New Roman" w:hAnsi="Times New Roman" w:cs="Times New Roman"/>
                <w:b/>
                <w:color w:val="005595"/>
              </w:rPr>
              <w:tab/>
            </w:r>
            <w:r>
              <w:rPr>
                <w:rFonts w:ascii="Times New Roman" w:hAnsi="Times New Roman" w:cs="Times New Roman"/>
                <w:b/>
                <w:color w:val="005595"/>
              </w:rPr>
              <w:tab/>
            </w:r>
            <w:r>
              <w:rPr>
                <w:rFonts w:ascii="Times New Roman" w:hAnsi="Times New Roman" w:cs="Times New Roman"/>
                <w:b/>
                <w:color w:val="005595"/>
              </w:rPr>
              <w:tab/>
            </w:r>
            <w:r>
              <w:rPr>
                <w:rFonts w:ascii="Times New Roman" w:hAnsi="Times New Roman" w:cs="Times New Roman"/>
                <w:b/>
                <w:color w:val="005595"/>
              </w:rPr>
              <w:tab/>
            </w:r>
            <w:r>
              <w:rPr>
                <w:rFonts w:ascii="Times New Roman" w:hAnsi="Times New Roman" w:cs="Times New Roman"/>
                <w:b/>
                <w:color w:val="005595"/>
              </w:rPr>
              <w:tab/>
            </w:r>
            <w:r>
              <w:rPr>
                <w:rFonts w:ascii="Times New Roman" w:hAnsi="Times New Roman" w:cs="Times New Roman"/>
                <w:b/>
                <w:color w:val="005595"/>
              </w:rPr>
              <w:tab/>
            </w:r>
            <w:r w:rsidR="005469DE">
              <w:rPr>
                <w:rFonts w:ascii="Times New Roman" w:hAnsi="Times New Roman" w:cs="Times New Roman"/>
                <w:b/>
                <w:color w:val="005595"/>
              </w:rPr>
              <w:tab/>
            </w:r>
            <w:r w:rsidRPr="005F0BDA">
              <w:rPr>
                <w:rFonts w:ascii="Times New Roman" w:hAnsi="Times New Roman" w:cs="Times New Roman"/>
                <w:color w:val="005595"/>
              </w:rPr>
              <w:fldChar w:fldCharType="begin"/>
            </w:r>
            <w:r w:rsidRPr="005F0BDA">
              <w:rPr>
                <w:rFonts w:ascii="Times New Roman" w:hAnsi="Times New Roman" w:cs="Times New Roman"/>
                <w:color w:val="005595"/>
              </w:rPr>
              <w:instrText xml:space="preserve"> PAGE   \* MERGEFORMAT </w:instrText>
            </w:r>
            <w:r w:rsidRPr="005F0BDA">
              <w:rPr>
                <w:rFonts w:ascii="Times New Roman" w:hAnsi="Times New Roman" w:cs="Times New Roman"/>
                <w:color w:val="005595"/>
              </w:rPr>
              <w:fldChar w:fldCharType="separate"/>
            </w:r>
            <w:r w:rsidR="00A44E10">
              <w:rPr>
                <w:rFonts w:ascii="Times New Roman" w:hAnsi="Times New Roman" w:cs="Times New Roman"/>
                <w:noProof/>
                <w:color w:val="005595"/>
              </w:rPr>
              <w:t>4</w:t>
            </w:r>
            <w:r w:rsidRPr="005F0BDA">
              <w:rPr>
                <w:rFonts w:ascii="Times New Roman" w:hAnsi="Times New Roman" w:cs="Times New Roman"/>
                <w:noProof/>
                <w:color w:val="005595"/>
              </w:rPr>
              <w:fldChar w:fldCharType="end"/>
            </w:r>
          </w:p>
        </w:sdtContent>
      </w:sdt>
      <w:p w14:paraId="3ED5137C" w14:textId="4840748F" w:rsidR="002D2E9F" w:rsidRPr="005F0BDA" w:rsidRDefault="00CF1567" w:rsidP="00CF1567">
        <w:pPr>
          <w:pStyle w:val="Footer"/>
          <w:tabs>
            <w:tab w:val="clear" w:pos="4680"/>
          </w:tabs>
          <w:rPr>
            <w:noProof/>
            <w:color w:val="005595"/>
          </w:rPr>
        </w:pPr>
        <w:r>
          <w:rPr>
            <w:rFonts w:ascii="Times New Roman" w:hAnsi="Times New Roman" w:cs="Times New Roman"/>
            <w:noProof/>
            <w:color w:val="005595"/>
          </w:rPr>
          <w:t xml:space="preserve"> </w:t>
        </w:r>
        <w:r w:rsidR="002D2E9F">
          <w:rPr>
            <w:rFonts w:ascii="Times New Roman" w:hAnsi="Times New Roman" w:cs="Times New Roman"/>
            <w:noProof/>
            <w:color w:val="005595"/>
          </w:rPr>
          <mc:AlternateContent>
            <mc:Choice Requires="wps">
              <w:drawing>
                <wp:anchor distT="0" distB="0" distL="114300" distR="114300" simplePos="0" relativeHeight="251650048" behindDoc="0" locked="0" layoutInCell="1" allowOverlap="1" wp14:anchorId="09D951EC" wp14:editId="7261367B">
                  <wp:simplePos x="0" y="0"/>
                  <wp:positionH relativeFrom="column">
                    <wp:posOffset>441960</wp:posOffset>
                  </wp:positionH>
                  <wp:positionV relativeFrom="paragraph">
                    <wp:posOffset>3362325</wp:posOffset>
                  </wp:positionV>
                  <wp:extent cx="5876925" cy="0"/>
                  <wp:effectExtent l="38100" t="38100" r="66675" b="95250"/>
                  <wp:wrapNone/>
                  <wp:docPr id="12" name="Straight Connector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87692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0AD2FD38" id="Straight Connector 12" o:spid="_x0000_s1026" style="position:absolute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8pt,264.75pt" to="497.55pt,2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" strokecolor="#4f81bd [3204]" strokeweight="1.5pt">
                  <v:shadow on="t" color="black" opacity="24903f" origin=",.5" offset="0,.55556mm"/>
                </v:line>
              </w:pict>
            </mc:Fallback>
          </mc:AlternateConten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5596872"/>
      <w:docPartObj>
        <w:docPartGallery w:val="Page Numbers (Bottom of Page)"/>
        <w:docPartUnique/>
      </w:docPartObj>
    </w:sdtPr>
    <w:sdtEndPr>
      <w:rPr>
        <w:noProof/>
        <w:color w:val="005595"/>
      </w:rPr>
    </w:sdtEndPr>
    <w:sdtContent>
      <w:p w14:paraId="3D2F728E" w14:textId="77777777" w:rsidR="00CF1567" w:rsidRPr="005F0BDA" w:rsidRDefault="00CF1567" w:rsidP="004E6058">
        <w:pPr>
          <w:pStyle w:val="Footer"/>
          <w:tabs>
            <w:tab w:val="clear" w:pos="4680"/>
          </w:tabs>
          <w:jc w:val="center"/>
          <w:rPr>
            <w:rFonts w:ascii="Times New Roman" w:hAnsi="Times New Roman" w:cs="Times New Roman"/>
            <w:color w:val="005595"/>
          </w:rPr>
        </w:pPr>
        <w:r>
          <w:rPr>
            <w:rFonts w:ascii="Times New Roman" w:hAnsi="Times New Roman" w:cs="Times New Roman"/>
            <w:noProof/>
            <w:color w:val="005595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6804A06" wp14:editId="22F2F391">
                  <wp:simplePos x="0" y="0"/>
                  <wp:positionH relativeFrom="column">
                    <wp:posOffset>89536</wp:posOffset>
                  </wp:positionH>
                  <wp:positionV relativeFrom="paragraph">
                    <wp:posOffset>45719</wp:posOffset>
                  </wp:positionV>
                  <wp:extent cx="9182100" cy="9525"/>
                  <wp:effectExtent l="38100" t="38100" r="76200" b="85725"/>
                  <wp:wrapNone/>
                  <wp:docPr id="19" name="Straight Connector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9182100" cy="952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18D42FB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05pt,3.6pt" to="730.0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" strokecolor="#4f81bd [3204]" strokeweight="1.5pt">
                  <v:shadow on="t" color="black" opacity="24903f" origin=",.5" offset="0,.55556mm"/>
                </v:line>
              </w:pict>
            </mc:Fallback>
          </mc:AlternateContent>
        </w:r>
      </w:p>
      <w:p w14:paraId="604A8940" w14:textId="6413E89E" w:rsidR="00CF1567" w:rsidRDefault="00CF1567" w:rsidP="00AA7502">
        <w:pPr>
          <w:pStyle w:val="Footer"/>
          <w:tabs>
            <w:tab w:val="clear" w:pos="4680"/>
            <w:tab w:val="clear" w:pos="9360"/>
            <w:tab w:val="right" w:pos="10034"/>
          </w:tabs>
          <w:ind w:left="142"/>
          <w:jc w:val="center"/>
          <w:rPr>
            <w:noProof/>
          </w:rPr>
        </w:pPr>
        <w:r>
          <w:rPr>
            <w:rFonts w:ascii="Times New Roman" w:hAnsi="Times New Roman" w:cs="Times New Roman"/>
            <w:b/>
            <w:color w:val="005595"/>
          </w:rPr>
          <w:t>Báo cáo kiểm toán</w:t>
        </w:r>
        <w:r>
          <w:rPr>
            <w:rFonts w:ascii="Times New Roman" w:hAnsi="Times New Roman" w:cs="Times New Roman"/>
            <w:b/>
            <w:color w:val="005595"/>
          </w:rPr>
          <w:tab/>
        </w:r>
        <w:r>
          <w:rPr>
            <w:rFonts w:ascii="Times New Roman" w:hAnsi="Times New Roman" w:cs="Times New Roman"/>
            <w:b/>
            <w:color w:val="005595"/>
          </w:rPr>
          <w:tab/>
        </w:r>
        <w:r>
          <w:rPr>
            <w:rFonts w:ascii="Times New Roman" w:hAnsi="Times New Roman" w:cs="Times New Roman"/>
            <w:b/>
            <w:color w:val="005595"/>
          </w:rPr>
          <w:tab/>
        </w:r>
        <w:r>
          <w:rPr>
            <w:rFonts w:ascii="Times New Roman" w:hAnsi="Times New Roman" w:cs="Times New Roman"/>
            <w:b/>
            <w:color w:val="005595"/>
          </w:rPr>
          <w:tab/>
        </w:r>
        <w:r>
          <w:rPr>
            <w:rFonts w:ascii="Times New Roman" w:hAnsi="Times New Roman" w:cs="Times New Roman"/>
            <w:b/>
            <w:color w:val="005595"/>
          </w:rPr>
          <w:tab/>
        </w:r>
        <w:r>
          <w:rPr>
            <w:rFonts w:ascii="Times New Roman" w:hAnsi="Times New Roman" w:cs="Times New Roman"/>
            <w:b/>
            <w:color w:val="005595"/>
          </w:rPr>
          <w:tab/>
        </w:r>
        <w:r>
          <w:rPr>
            <w:rFonts w:ascii="Times New Roman" w:hAnsi="Times New Roman" w:cs="Times New Roman"/>
            <w:b/>
            <w:color w:val="005595"/>
          </w:rPr>
          <w:tab/>
        </w:r>
        <w:r w:rsidR="004E6058">
          <w:rPr>
            <w:rFonts w:ascii="Times New Roman" w:hAnsi="Times New Roman" w:cs="Times New Roman"/>
            <w:b/>
            <w:color w:val="005595"/>
          </w:rPr>
          <w:tab/>
        </w:r>
        <w:r w:rsidRPr="005F0BDA">
          <w:rPr>
            <w:rFonts w:ascii="Times New Roman" w:hAnsi="Times New Roman" w:cs="Times New Roman"/>
            <w:color w:val="005595"/>
          </w:rPr>
          <w:fldChar w:fldCharType="begin"/>
        </w:r>
        <w:r w:rsidRPr="005F0BDA">
          <w:rPr>
            <w:rFonts w:ascii="Times New Roman" w:hAnsi="Times New Roman" w:cs="Times New Roman"/>
            <w:color w:val="005595"/>
          </w:rPr>
          <w:instrText xml:space="preserve"> PAGE   \* MERGEFORMAT </w:instrText>
        </w:r>
        <w:r w:rsidRPr="005F0BDA">
          <w:rPr>
            <w:rFonts w:ascii="Times New Roman" w:hAnsi="Times New Roman" w:cs="Times New Roman"/>
            <w:color w:val="005595"/>
          </w:rPr>
          <w:fldChar w:fldCharType="separate"/>
        </w:r>
        <w:r w:rsidR="000F5B26">
          <w:rPr>
            <w:rFonts w:ascii="Times New Roman" w:hAnsi="Times New Roman" w:cs="Times New Roman"/>
            <w:noProof/>
            <w:color w:val="005595"/>
          </w:rPr>
          <w:t>2</w:t>
        </w:r>
        <w:r w:rsidRPr="005F0BDA">
          <w:rPr>
            <w:rFonts w:ascii="Times New Roman" w:hAnsi="Times New Roman" w:cs="Times New Roman"/>
            <w:noProof/>
            <w:color w:val="005595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005595"/>
      </w:rPr>
      <w:id w:val="-1922625865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1808668442"/>
          <w:docPartObj>
            <w:docPartGallery w:val="Page Numbers (Bottom of Page)"/>
            <w:docPartUnique/>
          </w:docPartObj>
        </w:sdtPr>
        <w:sdtEndPr>
          <w:rPr>
            <w:noProof/>
            <w:color w:val="005595"/>
          </w:rPr>
        </w:sdtEndPr>
        <w:sdtContent>
          <w:p w14:paraId="4FDF3B33" w14:textId="77777777" w:rsidR="00CF1567" w:rsidRPr="005F0BDA" w:rsidRDefault="00CF1567" w:rsidP="00CF1567">
            <w:pPr>
              <w:pStyle w:val="Footer"/>
              <w:tabs>
                <w:tab w:val="clear" w:pos="4680"/>
              </w:tabs>
              <w:ind w:hanging="98"/>
              <w:jc w:val="center"/>
              <w:rPr>
                <w:rFonts w:ascii="Times New Roman" w:hAnsi="Times New Roman" w:cs="Times New Roman"/>
                <w:color w:val="005595"/>
              </w:rPr>
            </w:pPr>
            <w:r>
              <w:rPr>
                <w:rFonts w:ascii="Times New Roman" w:hAnsi="Times New Roman" w:cs="Times New Roman"/>
                <w:noProof/>
                <w:color w:val="005595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5A205FF" wp14:editId="77BF8E43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69215</wp:posOffset>
                      </wp:positionV>
                      <wp:extent cx="6276975" cy="9525"/>
                      <wp:effectExtent l="38100" t="38100" r="76200" b="85725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76975" cy="952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4997D6" id="Straight Connector 2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pt,5.45pt" to="501.4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" strokecolor="#4f81bd [3204]" strokeweight="1.5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7A22CF0C" w14:textId="6CA60543" w:rsidR="00CF1567" w:rsidRDefault="00CF1567" w:rsidP="00CF1567">
            <w:pPr>
              <w:pStyle w:val="Footer"/>
              <w:tabs>
                <w:tab w:val="clear" w:pos="4680"/>
                <w:tab w:val="clear" w:pos="9360"/>
                <w:tab w:val="right" w:pos="10034"/>
              </w:tabs>
              <w:ind w:left="142"/>
              <w:jc w:val="center"/>
              <w:rPr>
                <w:noProof/>
              </w:rPr>
            </w:pPr>
            <w:r>
              <w:rPr>
                <w:rFonts w:ascii="Times New Roman" w:hAnsi="Times New Roman" w:cs="Times New Roman"/>
                <w:b/>
                <w:color w:val="005595"/>
              </w:rPr>
              <w:t>Báo cáo kiểm toán</w:t>
            </w:r>
            <w:r>
              <w:rPr>
                <w:rFonts w:ascii="Times New Roman" w:hAnsi="Times New Roman" w:cs="Times New Roman"/>
                <w:b/>
                <w:color w:val="005595"/>
              </w:rPr>
              <w:tab/>
            </w:r>
            <w:r w:rsidRPr="005F0BDA">
              <w:rPr>
                <w:rFonts w:ascii="Times New Roman" w:hAnsi="Times New Roman" w:cs="Times New Roman"/>
                <w:color w:val="005595"/>
              </w:rPr>
              <w:fldChar w:fldCharType="begin"/>
            </w:r>
            <w:r w:rsidRPr="005F0BDA">
              <w:rPr>
                <w:rFonts w:ascii="Times New Roman" w:hAnsi="Times New Roman" w:cs="Times New Roman"/>
                <w:color w:val="005595"/>
              </w:rPr>
              <w:instrText xml:space="preserve"> PAGE   \* MERGEFORMAT </w:instrText>
            </w:r>
            <w:r w:rsidRPr="005F0BDA">
              <w:rPr>
                <w:rFonts w:ascii="Times New Roman" w:hAnsi="Times New Roman" w:cs="Times New Roman"/>
                <w:color w:val="005595"/>
              </w:rPr>
              <w:fldChar w:fldCharType="separate"/>
            </w:r>
            <w:r w:rsidR="000F5B26">
              <w:rPr>
                <w:rFonts w:ascii="Times New Roman" w:hAnsi="Times New Roman" w:cs="Times New Roman"/>
                <w:noProof/>
                <w:color w:val="005595"/>
              </w:rPr>
              <w:t>5</w:t>
            </w:r>
            <w:r w:rsidRPr="005F0BDA">
              <w:rPr>
                <w:rFonts w:ascii="Times New Roman" w:hAnsi="Times New Roman" w:cs="Times New Roman"/>
                <w:noProof/>
                <w:color w:val="005595"/>
              </w:rPr>
              <w:fldChar w:fldCharType="end"/>
            </w:r>
          </w:p>
        </w:sdtContent>
      </w:sdt>
      <w:p w14:paraId="15242557" w14:textId="78E6BAFE" w:rsidR="00CF1567" w:rsidRPr="005F0BDA" w:rsidRDefault="00CF1567" w:rsidP="00CF1567">
        <w:pPr>
          <w:pStyle w:val="Footer"/>
          <w:tabs>
            <w:tab w:val="clear" w:pos="4680"/>
          </w:tabs>
          <w:rPr>
            <w:noProof/>
            <w:color w:val="005595"/>
          </w:rPr>
        </w:pPr>
        <w:r>
          <w:rPr>
            <w:rFonts w:ascii="Times New Roman" w:hAnsi="Times New Roman" w:cs="Times New Roman"/>
            <w:noProof/>
            <w:color w:val="005595"/>
          </w:rPr>
          <mc:AlternateContent>
            <mc:Choice Requires="wps">
              <w:drawing>
                <wp:anchor distT="0" distB="0" distL="114300" distR="114300" simplePos="0" relativeHeight="251644928" behindDoc="0" locked="0" layoutInCell="1" allowOverlap="1" wp14:anchorId="096022B8" wp14:editId="7D608EDE">
                  <wp:simplePos x="0" y="0"/>
                  <wp:positionH relativeFrom="column">
                    <wp:posOffset>441960</wp:posOffset>
                  </wp:positionH>
                  <wp:positionV relativeFrom="paragraph">
                    <wp:posOffset>3362325</wp:posOffset>
                  </wp:positionV>
                  <wp:extent cx="5876925" cy="0"/>
                  <wp:effectExtent l="38100" t="38100" r="66675" b="95250"/>
                  <wp:wrapNone/>
                  <wp:docPr id="22" name="Straight Connector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87692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518D32F" id="Straight Connector 22" o:spid="_x0000_s1026" style="position:absolute;z-index: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8pt,264.75pt" to="497.55pt,2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" strokecolor="#4f81bd [3204]" strokeweight="1.5pt">
                  <v:shadow on="t" color="black" opacity="24903f" origin=",.5" offset="0,.55556mm"/>
                </v:lin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A0DB28" w14:textId="77777777" w:rsidR="006D2B23" w:rsidRDefault="006D2B23" w:rsidP="00BA19F7">
      <w:pPr>
        <w:spacing w:after="0" w:line="240" w:lineRule="auto"/>
      </w:pPr>
      <w:r>
        <w:separator/>
      </w:r>
    </w:p>
  </w:footnote>
  <w:footnote w:type="continuationSeparator" w:id="0">
    <w:p w14:paraId="5C157826" w14:textId="77777777" w:rsidR="006D2B23" w:rsidRDefault="006D2B23" w:rsidP="00BA1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</w:tblPr>
    <w:tblGrid>
      <w:gridCol w:w="5317"/>
      <w:gridCol w:w="4253"/>
    </w:tblGrid>
    <w:tr w:rsidR="00F46EF2" w:rsidRPr="00252C1F" w14:paraId="3A038AC0" w14:textId="77777777" w:rsidTr="00AC53CF">
      <w:trPr>
        <w:trHeight w:val="845"/>
      </w:trPr>
      <w:tc>
        <w:tcPr>
          <w:tcW w:w="2778" w:type="pct"/>
          <w:vAlign w:val="center"/>
        </w:tcPr>
        <w:p w14:paraId="777D651E" w14:textId="77777777" w:rsidR="00F46EF2" w:rsidRPr="00252C1F" w:rsidRDefault="006D2B23" w:rsidP="00F46EF2">
          <w:pPr>
            <w:spacing w:before="40" w:after="0" w:line="240" w:lineRule="auto"/>
            <w:rPr>
              <w:rFonts w:ascii="Times New Roman" w:eastAsia="Cambria" w:hAnsi="Times New Roman" w:cs="Times New Roman"/>
              <w:color w:val="595959"/>
              <w:kern w:val="20"/>
              <w:sz w:val="20"/>
              <w:szCs w:val="20"/>
            </w:rPr>
          </w:pPr>
          <w:sdt>
            <w:sdtPr>
              <w:rPr>
                <w:rFonts w:ascii="Times New Roman" w:hAnsi="Times New Roman" w:cs="Times New Roman"/>
                <w:noProof/>
              </w:rPr>
              <w:alias w:val="Bấm vào biểu tượng để thay ảnh."/>
              <w:tag w:val="Bấm vào biểu tượng để thay ảnh."/>
              <w:id w:val="-423115271"/>
              <w:picture/>
            </w:sdtPr>
            <w:sdtEndPr/>
            <w:sdtContent>
              <w:r w:rsidR="00F46EF2" w:rsidRPr="00252C1F">
                <w:rPr>
                  <w:rFonts w:ascii="Times New Roman" w:hAnsi="Times New Roman" w:cs="Times New Roman"/>
                  <w:noProof/>
                </w:rPr>
                <w:drawing>
                  <wp:inline distT="0" distB="0" distL="0" distR="0" wp14:anchorId="34EEB082" wp14:editId="29E71E03">
                    <wp:extent cx="1311876" cy="514350"/>
                    <wp:effectExtent l="0" t="0" r="3175" b="0"/>
                    <wp:docPr id="2" name="Picture 2" descr="logo chu ky theo nhan dien moi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" name="Picture 8" descr="logo chu ky theo nhan dien moi"/>
                            <pic:cNvPicPr/>
                          </pic:nvPicPr>
                          <pic:blipFill>
                            <a:blip r:embed="rId1" r:link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320800" cy="5178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="00F46EF2" w:rsidRPr="00252C1F">
            <w:rPr>
              <w:rFonts w:ascii="Times New Roman" w:eastAsia="Cambria" w:hAnsi="Times New Roman" w:cs="Times New Roman"/>
              <w:b/>
              <w:color w:val="3C76A6"/>
              <w:kern w:val="20"/>
              <w:sz w:val="24"/>
              <w:szCs w:val="20"/>
            </w:rPr>
            <w:t xml:space="preserve"> </w:t>
          </w:r>
        </w:p>
      </w:tc>
      <w:tc>
        <w:tcPr>
          <w:tcW w:w="2222" w:type="pct"/>
          <w:vAlign w:val="center"/>
        </w:tcPr>
        <w:p w14:paraId="209D2829" w14:textId="77777777" w:rsidR="00F46EF2" w:rsidRPr="00252C1F" w:rsidRDefault="00F46EF2" w:rsidP="00F46EF2">
          <w:pPr>
            <w:spacing w:before="40" w:after="40" w:line="240" w:lineRule="auto"/>
            <w:jc w:val="center"/>
            <w:rPr>
              <w:rFonts w:ascii="Times New Roman" w:eastAsia="Cambria" w:hAnsi="Times New Roman" w:cs="Times New Roman"/>
              <w:b/>
              <w:color w:val="1E1ED0"/>
              <w:kern w:val="20"/>
              <w:sz w:val="24"/>
              <w:szCs w:val="20"/>
            </w:rPr>
          </w:pPr>
          <w:r w:rsidRPr="00252C1F">
            <w:rPr>
              <w:rFonts w:ascii="Times New Roman" w:eastAsia="Cambria" w:hAnsi="Times New Roman" w:cs="Times New Roman"/>
              <w:b/>
              <w:color w:val="1E1ED0"/>
              <w:kern w:val="20"/>
              <w:sz w:val="24"/>
              <w:szCs w:val="20"/>
            </w:rPr>
            <w:t>CÔNG TY MBAMC</w:t>
          </w:r>
        </w:p>
        <w:p w14:paraId="481A74E7" w14:textId="77777777" w:rsidR="00F46EF2" w:rsidRPr="00252C1F" w:rsidRDefault="00F46EF2" w:rsidP="00F46EF2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color w:val="005595"/>
              <w:kern w:val="20"/>
              <w:sz w:val="20"/>
              <w:szCs w:val="20"/>
            </w:rPr>
          </w:pPr>
          <w:r w:rsidRPr="00252C1F">
            <w:rPr>
              <w:rFonts w:ascii="Times New Roman" w:eastAsia="Cambria" w:hAnsi="Times New Roman" w:cs="Times New Roman"/>
              <w:color w:val="1E1ED0"/>
              <w:kern w:val="20"/>
              <w:sz w:val="24"/>
              <w:szCs w:val="20"/>
            </w:rPr>
            <w:t>PHÒNG KIỂM TOÁN NỘI BỘ</w:t>
          </w:r>
        </w:p>
      </w:tc>
    </w:tr>
  </w:tbl>
  <w:p w14:paraId="60E829F8" w14:textId="77777777" w:rsidR="00F46EF2" w:rsidRDefault="00F46E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2D207" w14:textId="77777777" w:rsidR="00CF1567" w:rsidRDefault="00CF15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83A87C" w14:textId="77777777" w:rsidR="007621D7" w:rsidRDefault="007621D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BAC00A" w14:textId="77777777" w:rsidR="004E6058" w:rsidRDefault="004E605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763CAD" w14:textId="77777777" w:rsidR="00F9459F" w:rsidRDefault="00F945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213B"/>
    <w:multiLevelType w:val="hybridMultilevel"/>
    <w:tmpl w:val="492ED208"/>
    <w:lvl w:ilvl="0" w:tplc="DA36E49A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725A5"/>
    <w:multiLevelType w:val="hybridMultilevel"/>
    <w:tmpl w:val="4AE0F130"/>
    <w:lvl w:ilvl="0" w:tplc="7AB0560E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  <w:color w:val="000000" w:themeColor="text1"/>
      </w:rPr>
    </w:lvl>
    <w:lvl w:ilvl="1" w:tplc="DA36E49A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F3174"/>
    <w:multiLevelType w:val="hybridMultilevel"/>
    <w:tmpl w:val="E280F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5475D"/>
    <w:multiLevelType w:val="hybridMultilevel"/>
    <w:tmpl w:val="2222E904"/>
    <w:lvl w:ilvl="0" w:tplc="DA36E49A">
      <w:start w:val="1"/>
      <w:numFmt w:val="bullet"/>
      <w:lvlText w:val="+"/>
      <w:lvlJc w:val="left"/>
      <w:pPr>
        <w:ind w:left="114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CFD777B"/>
    <w:multiLevelType w:val="hybridMultilevel"/>
    <w:tmpl w:val="08A855C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F35E0"/>
    <w:multiLevelType w:val="hybridMultilevel"/>
    <w:tmpl w:val="118EDE76"/>
    <w:lvl w:ilvl="0" w:tplc="3044FD1E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97278"/>
    <w:multiLevelType w:val="hybridMultilevel"/>
    <w:tmpl w:val="EDFC8930"/>
    <w:lvl w:ilvl="0" w:tplc="B866A0A8">
      <w:start w:val="1"/>
      <w:numFmt w:val="lowerRoman"/>
      <w:lvlText w:val="(%1)"/>
      <w:lvlJc w:val="left"/>
      <w:pPr>
        <w:ind w:left="22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7" w15:restartNumberingAfterBreak="0">
    <w:nsid w:val="1BF82611"/>
    <w:multiLevelType w:val="hybridMultilevel"/>
    <w:tmpl w:val="22EE8F02"/>
    <w:lvl w:ilvl="0" w:tplc="21BEDBBE">
      <w:start w:val="2"/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1D812026"/>
    <w:multiLevelType w:val="hybridMultilevel"/>
    <w:tmpl w:val="0A1C2202"/>
    <w:lvl w:ilvl="0" w:tplc="F9C23B42">
      <w:start w:val="1"/>
      <w:numFmt w:val="lowerRoman"/>
      <w:lvlText w:val="(%1)"/>
      <w:lvlJc w:val="left"/>
      <w:pPr>
        <w:ind w:left="1440" w:hanging="360"/>
      </w:pPr>
      <w:rPr>
        <w:rFonts w:hint="default"/>
        <w:b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B62F86"/>
    <w:multiLevelType w:val="hybridMultilevel"/>
    <w:tmpl w:val="BE5ED6A6"/>
    <w:lvl w:ilvl="0" w:tplc="4D4269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87C29"/>
    <w:multiLevelType w:val="hybridMultilevel"/>
    <w:tmpl w:val="146A63B6"/>
    <w:lvl w:ilvl="0" w:tplc="B61CC390">
      <w:start w:val="1"/>
      <w:numFmt w:val="bullet"/>
      <w:lvlText w:val=""/>
      <w:lvlJc w:val="left"/>
      <w:pPr>
        <w:ind w:left="851" w:hanging="34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B75DD"/>
    <w:multiLevelType w:val="hybridMultilevel"/>
    <w:tmpl w:val="3F642F5C"/>
    <w:lvl w:ilvl="0" w:tplc="D56C081A">
      <w:start w:val="4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3E54D7"/>
    <w:multiLevelType w:val="hybridMultilevel"/>
    <w:tmpl w:val="0CFEAE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0369E"/>
    <w:multiLevelType w:val="hybridMultilevel"/>
    <w:tmpl w:val="0DE8FE10"/>
    <w:lvl w:ilvl="0" w:tplc="8BC4469A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2DA248F"/>
    <w:multiLevelType w:val="hybridMultilevel"/>
    <w:tmpl w:val="6AF8036E"/>
    <w:lvl w:ilvl="0" w:tplc="F0DA8FEA">
      <w:start w:val="1"/>
      <w:numFmt w:val="bullet"/>
      <w:lvlText w:val="-"/>
      <w:lvlJc w:val="left"/>
      <w:pPr>
        <w:ind w:left="502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 w15:restartNumberingAfterBreak="0">
    <w:nsid w:val="36A35B32"/>
    <w:multiLevelType w:val="hybridMultilevel"/>
    <w:tmpl w:val="8F7E632A"/>
    <w:lvl w:ilvl="0" w:tplc="5BCAAA6C">
      <w:start w:val="1"/>
      <w:numFmt w:val="lowerRoman"/>
      <w:lvlText w:val="(%1)"/>
      <w:lvlJc w:val="left"/>
      <w:pPr>
        <w:ind w:left="1290" w:hanging="720"/>
      </w:pPr>
    </w:lvl>
    <w:lvl w:ilvl="1" w:tplc="04090019">
      <w:start w:val="1"/>
      <w:numFmt w:val="lowerLetter"/>
      <w:lvlText w:val="%2."/>
      <w:lvlJc w:val="left"/>
      <w:pPr>
        <w:ind w:left="1650" w:hanging="360"/>
      </w:pPr>
    </w:lvl>
    <w:lvl w:ilvl="2" w:tplc="0409001B">
      <w:start w:val="1"/>
      <w:numFmt w:val="lowerRoman"/>
      <w:lvlText w:val="%3."/>
      <w:lvlJc w:val="right"/>
      <w:pPr>
        <w:ind w:left="2370" w:hanging="180"/>
      </w:pPr>
    </w:lvl>
    <w:lvl w:ilvl="3" w:tplc="0409000F">
      <w:start w:val="1"/>
      <w:numFmt w:val="decimal"/>
      <w:lvlText w:val="%4."/>
      <w:lvlJc w:val="left"/>
      <w:pPr>
        <w:ind w:left="3090" w:hanging="360"/>
      </w:pPr>
    </w:lvl>
    <w:lvl w:ilvl="4" w:tplc="04090019">
      <w:start w:val="1"/>
      <w:numFmt w:val="lowerLetter"/>
      <w:lvlText w:val="%5."/>
      <w:lvlJc w:val="left"/>
      <w:pPr>
        <w:ind w:left="3810" w:hanging="360"/>
      </w:pPr>
    </w:lvl>
    <w:lvl w:ilvl="5" w:tplc="0409001B">
      <w:start w:val="1"/>
      <w:numFmt w:val="lowerRoman"/>
      <w:lvlText w:val="%6."/>
      <w:lvlJc w:val="right"/>
      <w:pPr>
        <w:ind w:left="4530" w:hanging="180"/>
      </w:pPr>
    </w:lvl>
    <w:lvl w:ilvl="6" w:tplc="0409000F">
      <w:start w:val="1"/>
      <w:numFmt w:val="decimal"/>
      <w:lvlText w:val="%7."/>
      <w:lvlJc w:val="left"/>
      <w:pPr>
        <w:ind w:left="5250" w:hanging="360"/>
      </w:pPr>
    </w:lvl>
    <w:lvl w:ilvl="7" w:tplc="04090019">
      <w:start w:val="1"/>
      <w:numFmt w:val="lowerLetter"/>
      <w:lvlText w:val="%8."/>
      <w:lvlJc w:val="left"/>
      <w:pPr>
        <w:ind w:left="5970" w:hanging="360"/>
      </w:pPr>
    </w:lvl>
    <w:lvl w:ilvl="8" w:tplc="0409001B">
      <w:start w:val="1"/>
      <w:numFmt w:val="lowerRoman"/>
      <w:lvlText w:val="%9."/>
      <w:lvlJc w:val="right"/>
      <w:pPr>
        <w:ind w:left="6690" w:hanging="180"/>
      </w:pPr>
    </w:lvl>
  </w:abstractNum>
  <w:abstractNum w:abstractNumId="16" w15:restartNumberingAfterBreak="0">
    <w:nsid w:val="42AD169F"/>
    <w:multiLevelType w:val="hybridMultilevel"/>
    <w:tmpl w:val="08D4F352"/>
    <w:lvl w:ilvl="0" w:tplc="319CB772">
      <w:numFmt w:val="bullet"/>
      <w:lvlText w:val="-"/>
      <w:lvlJc w:val="left"/>
      <w:pPr>
        <w:tabs>
          <w:tab w:val="num" w:pos="510"/>
        </w:tabs>
        <w:ind w:left="0" w:firstLine="510"/>
      </w:pPr>
      <w:rPr>
        <w:rFonts w:ascii="Times New Roman" w:eastAsia="PMingLiU" w:hAnsi="Times New Roman" w:cs="Times New Roman" w:hint="default"/>
        <w:color w:val="000000" w:themeColor="text1"/>
      </w:rPr>
    </w:lvl>
    <w:lvl w:ilvl="1" w:tplc="042A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44007319"/>
    <w:multiLevelType w:val="hybridMultilevel"/>
    <w:tmpl w:val="1C8EB926"/>
    <w:lvl w:ilvl="0" w:tplc="5CEAFA50">
      <w:start w:val="3"/>
      <w:numFmt w:val="bullet"/>
      <w:lvlText w:val="□"/>
      <w:lvlJc w:val="left"/>
      <w:pPr>
        <w:ind w:left="1123" w:hanging="360"/>
      </w:pPr>
      <w:rPr>
        <w:rFonts w:ascii="Times New Roman" w:eastAsia="Calibri" w:hAnsi="Times New Roman" w:cs="Times New Roman" w:hint="default"/>
        <w:sz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1D264E"/>
    <w:multiLevelType w:val="hybridMultilevel"/>
    <w:tmpl w:val="D7EADF2C"/>
    <w:lvl w:ilvl="0" w:tplc="B07614F2">
      <w:numFmt w:val="bullet"/>
      <w:lvlText w:val="-"/>
      <w:lvlJc w:val="left"/>
      <w:pPr>
        <w:ind w:left="1440" w:hanging="360"/>
      </w:pPr>
      <w:rPr>
        <w:rFonts w:ascii="Times New Roman" w:eastAsia="PMingLiU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F010F5"/>
    <w:multiLevelType w:val="hybridMultilevel"/>
    <w:tmpl w:val="0F1C218A"/>
    <w:lvl w:ilvl="0" w:tplc="1E445A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830A78"/>
    <w:multiLevelType w:val="multilevel"/>
    <w:tmpl w:val="FE34B9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1" w15:restartNumberingAfterBreak="0">
    <w:nsid w:val="53970117"/>
    <w:multiLevelType w:val="multilevel"/>
    <w:tmpl w:val="C76647DE"/>
    <w:lvl w:ilvl="0">
      <w:start w:val="1"/>
      <w:numFmt w:val="upperRoman"/>
      <w:lvlText w:val="%1."/>
      <w:lvlJc w:val="left"/>
      <w:pPr>
        <w:ind w:left="4406" w:hanging="720"/>
      </w:pPr>
      <w:rPr>
        <w:rFonts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135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10" w:hanging="1800"/>
      </w:pPr>
      <w:rPr>
        <w:rFonts w:hint="default"/>
      </w:rPr>
    </w:lvl>
  </w:abstractNum>
  <w:abstractNum w:abstractNumId="22" w15:restartNumberingAfterBreak="0">
    <w:nsid w:val="58E17E86"/>
    <w:multiLevelType w:val="hybridMultilevel"/>
    <w:tmpl w:val="A678D60C"/>
    <w:lvl w:ilvl="0" w:tplc="4E0C80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0A1866"/>
    <w:multiLevelType w:val="hybridMultilevel"/>
    <w:tmpl w:val="5802C57E"/>
    <w:lvl w:ilvl="0" w:tplc="DA36E49A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D62C75"/>
    <w:multiLevelType w:val="hybridMultilevel"/>
    <w:tmpl w:val="E974C3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B051DF1"/>
    <w:multiLevelType w:val="hybridMultilevel"/>
    <w:tmpl w:val="BFCA5BA2"/>
    <w:lvl w:ilvl="0" w:tplc="5BCAAA6C">
      <w:start w:val="1"/>
      <w:numFmt w:val="lowerRoman"/>
      <w:lvlText w:val="(%1)"/>
      <w:lvlJc w:val="left"/>
      <w:pPr>
        <w:ind w:left="1440" w:hanging="360"/>
      </w:pPr>
      <w:rPr>
        <w:rFonts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CE74EDD"/>
    <w:multiLevelType w:val="hybridMultilevel"/>
    <w:tmpl w:val="962EDBE8"/>
    <w:lvl w:ilvl="0" w:tplc="DA36E49A">
      <w:start w:val="1"/>
      <w:numFmt w:val="bullet"/>
      <w:lvlText w:val="+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492D01"/>
    <w:multiLevelType w:val="hybridMultilevel"/>
    <w:tmpl w:val="6DE44068"/>
    <w:lvl w:ilvl="0" w:tplc="AFDE4D5E">
      <w:start w:val="1"/>
      <w:numFmt w:val="lowerLetter"/>
      <w:lvlText w:val="%1."/>
      <w:lvlJc w:val="left"/>
      <w:pPr>
        <w:ind w:left="43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8" w15:restartNumberingAfterBreak="0">
    <w:nsid w:val="6351539F"/>
    <w:multiLevelType w:val="hybridMultilevel"/>
    <w:tmpl w:val="A086B5C0"/>
    <w:lvl w:ilvl="0" w:tplc="5BCAAA6C">
      <w:start w:val="1"/>
      <w:numFmt w:val="lowerRoman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DD27E0"/>
    <w:multiLevelType w:val="hybridMultilevel"/>
    <w:tmpl w:val="5FD623DC"/>
    <w:lvl w:ilvl="0" w:tplc="D2D6DCDC">
      <w:start w:val="4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F87A50"/>
    <w:multiLevelType w:val="hybridMultilevel"/>
    <w:tmpl w:val="F118CAD8"/>
    <w:lvl w:ilvl="0" w:tplc="C024B80A">
      <w:numFmt w:val="bullet"/>
      <w:lvlText w:val="-"/>
      <w:lvlJc w:val="left"/>
      <w:pPr>
        <w:ind w:left="720" w:hanging="36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770529"/>
    <w:multiLevelType w:val="hybridMultilevel"/>
    <w:tmpl w:val="325EC9CA"/>
    <w:lvl w:ilvl="0" w:tplc="5BCAAA6C">
      <w:start w:val="1"/>
      <w:numFmt w:val="lowerRoman"/>
      <w:lvlText w:val="(%1)"/>
      <w:lvlJc w:val="left"/>
      <w:pPr>
        <w:ind w:left="1440" w:hanging="360"/>
      </w:pPr>
      <w:rPr>
        <w:rFonts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26F614E"/>
    <w:multiLevelType w:val="hybridMultilevel"/>
    <w:tmpl w:val="5762C4E4"/>
    <w:lvl w:ilvl="0" w:tplc="DA36E49A">
      <w:start w:val="1"/>
      <w:numFmt w:val="bullet"/>
      <w:lvlText w:val="+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65619E2"/>
    <w:multiLevelType w:val="hybridMultilevel"/>
    <w:tmpl w:val="31A282B6"/>
    <w:lvl w:ilvl="0" w:tplc="7AB056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1B33D1"/>
    <w:multiLevelType w:val="hybridMultilevel"/>
    <w:tmpl w:val="F3DE2202"/>
    <w:lvl w:ilvl="0" w:tplc="36AE28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20"/>
  </w:num>
  <w:num w:numId="4">
    <w:abstractNumId w:val="18"/>
  </w:num>
  <w:num w:numId="5">
    <w:abstractNumId w:val="16"/>
  </w:num>
  <w:num w:numId="6">
    <w:abstractNumId w:val="10"/>
  </w:num>
  <w:num w:numId="7">
    <w:abstractNumId w:val="5"/>
  </w:num>
  <w:num w:numId="8">
    <w:abstractNumId w:val="16"/>
  </w:num>
  <w:num w:numId="9">
    <w:abstractNumId w:val="10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26"/>
  </w:num>
  <w:num w:numId="17">
    <w:abstractNumId w:val="8"/>
  </w:num>
  <w:num w:numId="18">
    <w:abstractNumId w:val="31"/>
  </w:num>
  <w:num w:numId="19">
    <w:abstractNumId w:val="25"/>
  </w:num>
  <w:num w:numId="20">
    <w:abstractNumId w:val="4"/>
  </w:num>
  <w:num w:numId="21">
    <w:abstractNumId w:val="28"/>
  </w:num>
  <w:num w:numId="22">
    <w:abstractNumId w:val="7"/>
  </w:num>
  <w:num w:numId="23">
    <w:abstractNumId w:val="27"/>
  </w:num>
  <w:num w:numId="24">
    <w:abstractNumId w:val="13"/>
  </w:num>
  <w:num w:numId="25">
    <w:abstractNumId w:val="3"/>
  </w:num>
  <w:num w:numId="26">
    <w:abstractNumId w:val="19"/>
  </w:num>
  <w:num w:numId="27">
    <w:abstractNumId w:val="32"/>
  </w:num>
  <w:num w:numId="28">
    <w:abstractNumId w:val="34"/>
  </w:num>
  <w:num w:numId="29">
    <w:abstractNumId w:val="22"/>
  </w:num>
  <w:num w:numId="30">
    <w:abstractNumId w:val="0"/>
  </w:num>
  <w:num w:numId="31">
    <w:abstractNumId w:val="21"/>
  </w:num>
  <w:num w:numId="32">
    <w:abstractNumId w:val="33"/>
  </w:num>
  <w:num w:numId="33">
    <w:abstractNumId w:val="30"/>
  </w:num>
  <w:num w:numId="34">
    <w:abstractNumId w:val="24"/>
  </w:num>
  <w:num w:numId="35">
    <w:abstractNumId w:val="29"/>
  </w:num>
  <w:num w:numId="36">
    <w:abstractNumId w:val="11"/>
  </w:num>
  <w:num w:numId="37">
    <w:abstractNumId w:val="9"/>
  </w:num>
  <w:num w:numId="38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hideSpellingErrors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FBB"/>
    <w:rsid w:val="000005BC"/>
    <w:rsid w:val="00000A9A"/>
    <w:rsid w:val="000015D8"/>
    <w:rsid w:val="00001DCC"/>
    <w:rsid w:val="0000317A"/>
    <w:rsid w:val="000039C7"/>
    <w:rsid w:val="00004472"/>
    <w:rsid w:val="000050A7"/>
    <w:rsid w:val="00007970"/>
    <w:rsid w:val="00010BC0"/>
    <w:rsid w:val="0001104F"/>
    <w:rsid w:val="000114BD"/>
    <w:rsid w:val="00012AA4"/>
    <w:rsid w:val="00013F58"/>
    <w:rsid w:val="000167F0"/>
    <w:rsid w:val="000205D7"/>
    <w:rsid w:val="00020B2F"/>
    <w:rsid w:val="00024B7A"/>
    <w:rsid w:val="000251BB"/>
    <w:rsid w:val="00025267"/>
    <w:rsid w:val="00027AD2"/>
    <w:rsid w:val="00031D1C"/>
    <w:rsid w:val="00033390"/>
    <w:rsid w:val="0003393F"/>
    <w:rsid w:val="0003443B"/>
    <w:rsid w:val="0003569C"/>
    <w:rsid w:val="00035BA3"/>
    <w:rsid w:val="000364BE"/>
    <w:rsid w:val="00036B88"/>
    <w:rsid w:val="00040760"/>
    <w:rsid w:val="000413E9"/>
    <w:rsid w:val="0004359F"/>
    <w:rsid w:val="0004586A"/>
    <w:rsid w:val="0005192F"/>
    <w:rsid w:val="0005262C"/>
    <w:rsid w:val="00055A38"/>
    <w:rsid w:val="0005629D"/>
    <w:rsid w:val="000575B0"/>
    <w:rsid w:val="00060BC7"/>
    <w:rsid w:val="00061987"/>
    <w:rsid w:val="00061DAF"/>
    <w:rsid w:val="00065B11"/>
    <w:rsid w:val="000661BA"/>
    <w:rsid w:val="0007242E"/>
    <w:rsid w:val="000728C2"/>
    <w:rsid w:val="00073EEC"/>
    <w:rsid w:val="000745F1"/>
    <w:rsid w:val="00080BCC"/>
    <w:rsid w:val="00081843"/>
    <w:rsid w:val="000844C8"/>
    <w:rsid w:val="00087986"/>
    <w:rsid w:val="00092091"/>
    <w:rsid w:val="00092781"/>
    <w:rsid w:val="00092BA1"/>
    <w:rsid w:val="00093566"/>
    <w:rsid w:val="00095610"/>
    <w:rsid w:val="0009689B"/>
    <w:rsid w:val="0009766B"/>
    <w:rsid w:val="000A0951"/>
    <w:rsid w:val="000A2672"/>
    <w:rsid w:val="000A34ED"/>
    <w:rsid w:val="000A3565"/>
    <w:rsid w:val="000A7280"/>
    <w:rsid w:val="000B37FF"/>
    <w:rsid w:val="000B424F"/>
    <w:rsid w:val="000B5FBD"/>
    <w:rsid w:val="000B7018"/>
    <w:rsid w:val="000C07A2"/>
    <w:rsid w:val="000C0A84"/>
    <w:rsid w:val="000C2AFA"/>
    <w:rsid w:val="000C3861"/>
    <w:rsid w:val="000C521E"/>
    <w:rsid w:val="000C5761"/>
    <w:rsid w:val="000D031D"/>
    <w:rsid w:val="000D24A2"/>
    <w:rsid w:val="000D38EA"/>
    <w:rsid w:val="000D43D9"/>
    <w:rsid w:val="000D54D5"/>
    <w:rsid w:val="000D5C48"/>
    <w:rsid w:val="000E25BC"/>
    <w:rsid w:val="000E4CD9"/>
    <w:rsid w:val="000E64C4"/>
    <w:rsid w:val="000F4511"/>
    <w:rsid w:val="000F4DEA"/>
    <w:rsid w:val="000F5994"/>
    <w:rsid w:val="000F5B26"/>
    <w:rsid w:val="000F6258"/>
    <w:rsid w:val="000F7342"/>
    <w:rsid w:val="00101B12"/>
    <w:rsid w:val="00102075"/>
    <w:rsid w:val="00104655"/>
    <w:rsid w:val="001051D1"/>
    <w:rsid w:val="001102C8"/>
    <w:rsid w:val="00111F4C"/>
    <w:rsid w:val="00113970"/>
    <w:rsid w:val="00113ACE"/>
    <w:rsid w:val="00113F17"/>
    <w:rsid w:val="0011464C"/>
    <w:rsid w:val="001154BE"/>
    <w:rsid w:val="00116641"/>
    <w:rsid w:val="0012179A"/>
    <w:rsid w:val="00122EDE"/>
    <w:rsid w:val="00126BB3"/>
    <w:rsid w:val="00126CFE"/>
    <w:rsid w:val="00127BDE"/>
    <w:rsid w:val="00133DE5"/>
    <w:rsid w:val="00137BE6"/>
    <w:rsid w:val="00140F3D"/>
    <w:rsid w:val="001412B3"/>
    <w:rsid w:val="00141878"/>
    <w:rsid w:val="00142B13"/>
    <w:rsid w:val="0014573C"/>
    <w:rsid w:val="001461B8"/>
    <w:rsid w:val="0015013A"/>
    <w:rsid w:val="00150E0C"/>
    <w:rsid w:val="00151E7E"/>
    <w:rsid w:val="001525EA"/>
    <w:rsid w:val="001568A0"/>
    <w:rsid w:val="001626F3"/>
    <w:rsid w:val="0017195B"/>
    <w:rsid w:val="00172680"/>
    <w:rsid w:val="001743ED"/>
    <w:rsid w:val="00177CFD"/>
    <w:rsid w:val="00181417"/>
    <w:rsid w:val="001817C2"/>
    <w:rsid w:val="00181EFE"/>
    <w:rsid w:val="00181FE4"/>
    <w:rsid w:val="001860CE"/>
    <w:rsid w:val="00186F85"/>
    <w:rsid w:val="00191CBF"/>
    <w:rsid w:val="00191F0F"/>
    <w:rsid w:val="00193D60"/>
    <w:rsid w:val="001A63C7"/>
    <w:rsid w:val="001A7813"/>
    <w:rsid w:val="001B0085"/>
    <w:rsid w:val="001B086A"/>
    <w:rsid w:val="001B15FD"/>
    <w:rsid w:val="001B5D17"/>
    <w:rsid w:val="001C1A10"/>
    <w:rsid w:val="001C27BA"/>
    <w:rsid w:val="001C3AB3"/>
    <w:rsid w:val="001C5C6A"/>
    <w:rsid w:val="001C609F"/>
    <w:rsid w:val="001C6269"/>
    <w:rsid w:val="001C6ECD"/>
    <w:rsid w:val="001D505D"/>
    <w:rsid w:val="001D516E"/>
    <w:rsid w:val="001D5993"/>
    <w:rsid w:val="001D6D5A"/>
    <w:rsid w:val="001D721D"/>
    <w:rsid w:val="001E1A6E"/>
    <w:rsid w:val="001E2106"/>
    <w:rsid w:val="001E34C3"/>
    <w:rsid w:val="001E3BD1"/>
    <w:rsid w:val="001E4401"/>
    <w:rsid w:val="001E449F"/>
    <w:rsid w:val="001E5D3C"/>
    <w:rsid w:val="001E6187"/>
    <w:rsid w:val="001E7865"/>
    <w:rsid w:val="001F074C"/>
    <w:rsid w:val="001F0752"/>
    <w:rsid w:val="001F0A92"/>
    <w:rsid w:val="001F22E8"/>
    <w:rsid w:val="001F2392"/>
    <w:rsid w:val="001F24FF"/>
    <w:rsid w:val="001F25F9"/>
    <w:rsid w:val="001F3AB6"/>
    <w:rsid w:val="001F475D"/>
    <w:rsid w:val="001F7899"/>
    <w:rsid w:val="0020052F"/>
    <w:rsid w:val="002017C0"/>
    <w:rsid w:val="0020237E"/>
    <w:rsid w:val="002047BF"/>
    <w:rsid w:val="00204AE0"/>
    <w:rsid w:val="002125B6"/>
    <w:rsid w:val="002127B6"/>
    <w:rsid w:val="00213946"/>
    <w:rsid w:val="00213E6C"/>
    <w:rsid w:val="00215512"/>
    <w:rsid w:val="00215AA2"/>
    <w:rsid w:val="002170D0"/>
    <w:rsid w:val="002202F0"/>
    <w:rsid w:val="00220F16"/>
    <w:rsid w:val="00223935"/>
    <w:rsid w:val="00224C12"/>
    <w:rsid w:val="00224EC2"/>
    <w:rsid w:val="00225020"/>
    <w:rsid w:val="00225642"/>
    <w:rsid w:val="00226070"/>
    <w:rsid w:val="00226F34"/>
    <w:rsid w:val="002312C2"/>
    <w:rsid w:val="00236545"/>
    <w:rsid w:val="00237431"/>
    <w:rsid w:val="00241931"/>
    <w:rsid w:val="00241A02"/>
    <w:rsid w:val="00243436"/>
    <w:rsid w:val="002435DF"/>
    <w:rsid w:val="00244436"/>
    <w:rsid w:val="00244A7A"/>
    <w:rsid w:val="00245E6C"/>
    <w:rsid w:val="002470EE"/>
    <w:rsid w:val="00247813"/>
    <w:rsid w:val="0025008E"/>
    <w:rsid w:val="00250854"/>
    <w:rsid w:val="00251DF9"/>
    <w:rsid w:val="00252C1F"/>
    <w:rsid w:val="00252FB5"/>
    <w:rsid w:val="00253062"/>
    <w:rsid w:val="00253C17"/>
    <w:rsid w:val="00256990"/>
    <w:rsid w:val="00261D72"/>
    <w:rsid w:val="0026204D"/>
    <w:rsid w:val="0026280F"/>
    <w:rsid w:val="00263D3D"/>
    <w:rsid w:val="00264B15"/>
    <w:rsid w:val="00265191"/>
    <w:rsid w:val="00266088"/>
    <w:rsid w:val="002712D0"/>
    <w:rsid w:val="002729A2"/>
    <w:rsid w:val="0027371D"/>
    <w:rsid w:val="002751EC"/>
    <w:rsid w:val="0027784B"/>
    <w:rsid w:val="00277975"/>
    <w:rsid w:val="0028132A"/>
    <w:rsid w:val="002814D5"/>
    <w:rsid w:val="00282962"/>
    <w:rsid w:val="002835EB"/>
    <w:rsid w:val="002843FA"/>
    <w:rsid w:val="00286C5C"/>
    <w:rsid w:val="00291041"/>
    <w:rsid w:val="00291D4D"/>
    <w:rsid w:val="00291DE1"/>
    <w:rsid w:val="00293E7A"/>
    <w:rsid w:val="0029456E"/>
    <w:rsid w:val="002963F0"/>
    <w:rsid w:val="00297104"/>
    <w:rsid w:val="002A035D"/>
    <w:rsid w:val="002A1F9E"/>
    <w:rsid w:val="002A2632"/>
    <w:rsid w:val="002A27C1"/>
    <w:rsid w:val="002A3E8F"/>
    <w:rsid w:val="002A5403"/>
    <w:rsid w:val="002A58EC"/>
    <w:rsid w:val="002A76D7"/>
    <w:rsid w:val="002B0642"/>
    <w:rsid w:val="002B30B8"/>
    <w:rsid w:val="002B3CD6"/>
    <w:rsid w:val="002B6763"/>
    <w:rsid w:val="002C23FD"/>
    <w:rsid w:val="002C2464"/>
    <w:rsid w:val="002C2B0B"/>
    <w:rsid w:val="002C4390"/>
    <w:rsid w:val="002C452B"/>
    <w:rsid w:val="002C5004"/>
    <w:rsid w:val="002C5AA5"/>
    <w:rsid w:val="002D0DF1"/>
    <w:rsid w:val="002D2739"/>
    <w:rsid w:val="002D2749"/>
    <w:rsid w:val="002D2E9F"/>
    <w:rsid w:val="002D33D4"/>
    <w:rsid w:val="002D6F40"/>
    <w:rsid w:val="002D7347"/>
    <w:rsid w:val="002E1747"/>
    <w:rsid w:val="002E1C02"/>
    <w:rsid w:val="002E2DE8"/>
    <w:rsid w:val="002E3563"/>
    <w:rsid w:val="002E67FA"/>
    <w:rsid w:val="002E6B81"/>
    <w:rsid w:val="002E7023"/>
    <w:rsid w:val="002F0209"/>
    <w:rsid w:val="002F105F"/>
    <w:rsid w:val="002F148F"/>
    <w:rsid w:val="002F14C0"/>
    <w:rsid w:val="002F25BA"/>
    <w:rsid w:val="002F26EA"/>
    <w:rsid w:val="002F2D87"/>
    <w:rsid w:val="002F4447"/>
    <w:rsid w:val="002F4AEE"/>
    <w:rsid w:val="002F5568"/>
    <w:rsid w:val="00300179"/>
    <w:rsid w:val="00305223"/>
    <w:rsid w:val="00305DE0"/>
    <w:rsid w:val="00312B28"/>
    <w:rsid w:val="00313D61"/>
    <w:rsid w:val="00316D1E"/>
    <w:rsid w:val="00317CB0"/>
    <w:rsid w:val="00317D1A"/>
    <w:rsid w:val="003200B0"/>
    <w:rsid w:val="00321D3C"/>
    <w:rsid w:val="00322FF2"/>
    <w:rsid w:val="00327FD2"/>
    <w:rsid w:val="00330A73"/>
    <w:rsid w:val="0033289E"/>
    <w:rsid w:val="00333699"/>
    <w:rsid w:val="00333725"/>
    <w:rsid w:val="0033390C"/>
    <w:rsid w:val="003362A5"/>
    <w:rsid w:val="00336554"/>
    <w:rsid w:val="00341E17"/>
    <w:rsid w:val="00344A59"/>
    <w:rsid w:val="003471A4"/>
    <w:rsid w:val="003509EE"/>
    <w:rsid w:val="00352572"/>
    <w:rsid w:val="00354327"/>
    <w:rsid w:val="00356BE4"/>
    <w:rsid w:val="003604F4"/>
    <w:rsid w:val="003611E8"/>
    <w:rsid w:val="003623AE"/>
    <w:rsid w:val="0036454C"/>
    <w:rsid w:val="00364C04"/>
    <w:rsid w:val="00365FA0"/>
    <w:rsid w:val="003672C2"/>
    <w:rsid w:val="00367CEF"/>
    <w:rsid w:val="003703D0"/>
    <w:rsid w:val="00373A17"/>
    <w:rsid w:val="00373A2D"/>
    <w:rsid w:val="003761E4"/>
    <w:rsid w:val="00377C75"/>
    <w:rsid w:val="003816C0"/>
    <w:rsid w:val="00382B5F"/>
    <w:rsid w:val="00382DC2"/>
    <w:rsid w:val="00383BCB"/>
    <w:rsid w:val="003845C2"/>
    <w:rsid w:val="003857B0"/>
    <w:rsid w:val="00386365"/>
    <w:rsid w:val="00386987"/>
    <w:rsid w:val="00386E2A"/>
    <w:rsid w:val="00391EEE"/>
    <w:rsid w:val="00393927"/>
    <w:rsid w:val="00393D61"/>
    <w:rsid w:val="00394286"/>
    <w:rsid w:val="00395B59"/>
    <w:rsid w:val="00395FB1"/>
    <w:rsid w:val="003962C1"/>
    <w:rsid w:val="003A046A"/>
    <w:rsid w:val="003A26B9"/>
    <w:rsid w:val="003A4632"/>
    <w:rsid w:val="003A68A1"/>
    <w:rsid w:val="003A755E"/>
    <w:rsid w:val="003B20DA"/>
    <w:rsid w:val="003B2B53"/>
    <w:rsid w:val="003B3A2C"/>
    <w:rsid w:val="003B5C9A"/>
    <w:rsid w:val="003B5CFF"/>
    <w:rsid w:val="003C0976"/>
    <w:rsid w:val="003C19B2"/>
    <w:rsid w:val="003C2FC2"/>
    <w:rsid w:val="003C3E0F"/>
    <w:rsid w:val="003C4F65"/>
    <w:rsid w:val="003C584A"/>
    <w:rsid w:val="003C5910"/>
    <w:rsid w:val="003C6A63"/>
    <w:rsid w:val="003D101B"/>
    <w:rsid w:val="003E27F0"/>
    <w:rsid w:val="003E4EC9"/>
    <w:rsid w:val="003E60ED"/>
    <w:rsid w:val="003E6239"/>
    <w:rsid w:val="003E7428"/>
    <w:rsid w:val="003F168C"/>
    <w:rsid w:val="003F2672"/>
    <w:rsid w:val="003F2BF9"/>
    <w:rsid w:val="003F33A8"/>
    <w:rsid w:val="003F3ECB"/>
    <w:rsid w:val="003F467F"/>
    <w:rsid w:val="003F6AA6"/>
    <w:rsid w:val="003F6FB4"/>
    <w:rsid w:val="003F7659"/>
    <w:rsid w:val="003F7A6F"/>
    <w:rsid w:val="003F7ACF"/>
    <w:rsid w:val="004031AD"/>
    <w:rsid w:val="0040502A"/>
    <w:rsid w:val="004051D5"/>
    <w:rsid w:val="0040542E"/>
    <w:rsid w:val="004062E9"/>
    <w:rsid w:val="00407765"/>
    <w:rsid w:val="0041202E"/>
    <w:rsid w:val="00413FB5"/>
    <w:rsid w:val="00414F51"/>
    <w:rsid w:val="00415BFF"/>
    <w:rsid w:val="00420370"/>
    <w:rsid w:val="0042088F"/>
    <w:rsid w:val="004208B8"/>
    <w:rsid w:val="00422653"/>
    <w:rsid w:val="00425B15"/>
    <w:rsid w:val="00425DEB"/>
    <w:rsid w:val="00425EAD"/>
    <w:rsid w:val="00426DCD"/>
    <w:rsid w:val="00427458"/>
    <w:rsid w:val="00427B03"/>
    <w:rsid w:val="00427F99"/>
    <w:rsid w:val="00430542"/>
    <w:rsid w:val="0043090A"/>
    <w:rsid w:val="00440AA8"/>
    <w:rsid w:val="00443872"/>
    <w:rsid w:val="00443D6C"/>
    <w:rsid w:val="00444627"/>
    <w:rsid w:val="004464EA"/>
    <w:rsid w:val="00450897"/>
    <w:rsid w:val="004513DD"/>
    <w:rsid w:val="00451F04"/>
    <w:rsid w:val="00452372"/>
    <w:rsid w:val="0045377A"/>
    <w:rsid w:val="004557CC"/>
    <w:rsid w:val="00455E95"/>
    <w:rsid w:val="00456445"/>
    <w:rsid w:val="00457213"/>
    <w:rsid w:val="0045723C"/>
    <w:rsid w:val="00460727"/>
    <w:rsid w:val="004609AF"/>
    <w:rsid w:val="00461099"/>
    <w:rsid w:val="004612BB"/>
    <w:rsid w:val="004663DA"/>
    <w:rsid w:val="0047211A"/>
    <w:rsid w:val="0047217D"/>
    <w:rsid w:val="00472619"/>
    <w:rsid w:val="00473938"/>
    <w:rsid w:val="00474400"/>
    <w:rsid w:val="004750EB"/>
    <w:rsid w:val="00475AFD"/>
    <w:rsid w:val="00480020"/>
    <w:rsid w:val="004845CF"/>
    <w:rsid w:val="004858C9"/>
    <w:rsid w:val="00485DDF"/>
    <w:rsid w:val="0048701F"/>
    <w:rsid w:val="00487D62"/>
    <w:rsid w:val="0049091E"/>
    <w:rsid w:val="004940F2"/>
    <w:rsid w:val="00494654"/>
    <w:rsid w:val="00494999"/>
    <w:rsid w:val="0049613C"/>
    <w:rsid w:val="004966B7"/>
    <w:rsid w:val="004A17AD"/>
    <w:rsid w:val="004A3C18"/>
    <w:rsid w:val="004A4998"/>
    <w:rsid w:val="004A5340"/>
    <w:rsid w:val="004B34F6"/>
    <w:rsid w:val="004B3939"/>
    <w:rsid w:val="004B3E80"/>
    <w:rsid w:val="004B452D"/>
    <w:rsid w:val="004C4332"/>
    <w:rsid w:val="004C6333"/>
    <w:rsid w:val="004C66BD"/>
    <w:rsid w:val="004C706B"/>
    <w:rsid w:val="004C792A"/>
    <w:rsid w:val="004D407B"/>
    <w:rsid w:val="004E0194"/>
    <w:rsid w:val="004E3D1B"/>
    <w:rsid w:val="004E589E"/>
    <w:rsid w:val="004E6058"/>
    <w:rsid w:val="004E6386"/>
    <w:rsid w:val="004E730D"/>
    <w:rsid w:val="004E7B6E"/>
    <w:rsid w:val="004F17EF"/>
    <w:rsid w:val="004F1A5D"/>
    <w:rsid w:val="004F1CFA"/>
    <w:rsid w:val="004F297C"/>
    <w:rsid w:val="004F463F"/>
    <w:rsid w:val="004F61B8"/>
    <w:rsid w:val="004F6467"/>
    <w:rsid w:val="004F67C3"/>
    <w:rsid w:val="00501836"/>
    <w:rsid w:val="00505666"/>
    <w:rsid w:val="00505B73"/>
    <w:rsid w:val="00505E32"/>
    <w:rsid w:val="00507C60"/>
    <w:rsid w:val="00507DB1"/>
    <w:rsid w:val="00510A27"/>
    <w:rsid w:val="00516627"/>
    <w:rsid w:val="005174A7"/>
    <w:rsid w:val="00521312"/>
    <w:rsid w:val="00523C70"/>
    <w:rsid w:val="0052419A"/>
    <w:rsid w:val="005251E6"/>
    <w:rsid w:val="0052612E"/>
    <w:rsid w:val="00527017"/>
    <w:rsid w:val="0053082C"/>
    <w:rsid w:val="00532DBA"/>
    <w:rsid w:val="00540233"/>
    <w:rsid w:val="00541C37"/>
    <w:rsid w:val="00542597"/>
    <w:rsid w:val="005426D2"/>
    <w:rsid w:val="005427F0"/>
    <w:rsid w:val="00542B17"/>
    <w:rsid w:val="0054504C"/>
    <w:rsid w:val="005457FE"/>
    <w:rsid w:val="00545D95"/>
    <w:rsid w:val="005469DE"/>
    <w:rsid w:val="00547155"/>
    <w:rsid w:val="00550A80"/>
    <w:rsid w:val="00550F25"/>
    <w:rsid w:val="00553D48"/>
    <w:rsid w:val="00554B39"/>
    <w:rsid w:val="005551B6"/>
    <w:rsid w:val="00556273"/>
    <w:rsid w:val="0055768D"/>
    <w:rsid w:val="00562163"/>
    <w:rsid w:val="00564BE5"/>
    <w:rsid w:val="00565184"/>
    <w:rsid w:val="005667D0"/>
    <w:rsid w:val="0057002E"/>
    <w:rsid w:val="005732A5"/>
    <w:rsid w:val="00577598"/>
    <w:rsid w:val="00581A04"/>
    <w:rsid w:val="00581E0D"/>
    <w:rsid w:val="005839B3"/>
    <w:rsid w:val="00586719"/>
    <w:rsid w:val="00587D0B"/>
    <w:rsid w:val="00591232"/>
    <w:rsid w:val="00596BCA"/>
    <w:rsid w:val="00597469"/>
    <w:rsid w:val="00597F05"/>
    <w:rsid w:val="005A0A15"/>
    <w:rsid w:val="005A1F9C"/>
    <w:rsid w:val="005A3514"/>
    <w:rsid w:val="005A4889"/>
    <w:rsid w:val="005B0792"/>
    <w:rsid w:val="005B17CD"/>
    <w:rsid w:val="005B45BF"/>
    <w:rsid w:val="005B4DD3"/>
    <w:rsid w:val="005B53E8"/>
    <w:rsid w:val="005B739D"/>
    <w:rsid w:val="005C1A42"/>
    <w:rsid w:val="005C1B64"/>
    <w:rsid w:val="005C5341"/>
    <w:rsid w:val="005C71FD"/>
    <w:rsid w:val="005D07EA"/>
    <w:rsid w:val="005D1439"/>
    <w:rsid w:val="005D2AFE"/>
    <w:rsid w:val="005D31F3"/>
    <w:rsid w:val="005D31F8"/>
    <w:rsid w:val="005D3F6A"/>
    <w:rsid w:val="005D41E8"/>
    <w:rsid w:val="005D471A"/>
    <w:rsid w:val="005D502D"/>
    <w:rsid w:val="005D6CEA"/>
    <w:rsid w:val="005D7173"/>
    <w:rsid w:val="005D7732"/>
    <w:rsid w:val="005E051C"/>
    <w:rsid w:val="005E4BDC"/>
    <w:rsid w:val="005E5B91"/>
    <w:rsid w:val="005E629A"/>
    <w:rsid w:val="005E65AA"/>
    <w:rsid w:val="005E6775"/>
    <w:rsid w:val="005F0BDA"/>
    <w:rsid w:val="005F0D56"/>
    <w:rsid w:val="005F0F5C"/>
    <w:rsid w:val="005F3274"/>
    <w:rsid w:val="005F6B66"/>
    <w:rsid w:val="006019A2"/>
    <w:rsid w:val="0060787A"/>
    <w:rsid w:val="00607BFF"/>
    <w:rsid w:val="00610753"/>
    <w:rsid w:val="006107B9"/>
    <w:rsid w:val="006133CC"/>
    <w:rsid w:val="00613FBA"/>
    <w:rsid w:val="00615AFC"/>
    <w:rsid w:val="006209D5"/>
    <w:rsid w:val="0062124F"/>
    <w:rsid w:val="00621650"/>
    <w:rsid w:val="006223E6"/>
    <w:rsid w:val="0062261A"/>
    <w:rsid w:val="00625478"/>
    <w:rsid w:val="0062667B"/>
    <w:rsid w:val="00626872"/>
    <w:rsid w:val="00627A9A"/>
    <w:rsid w:val="00631905"/>
    <w:rsid w:val="00632D83"/>
    <w:rsid w:val="006334DD"/>
    <w:rsid w:val="00634B1A"/>
    <w:rsid w:val="00635416"/>
    <w:rsid w:val="006358A7"/>
    <w:rsid w:val="006369A4"/>
    <w:rsid w:val="0064170D"/>
    <w:rsid w:val="00645F46"/>
    <w:rsid w:val="00650F0A"/>
    <w:rsid w:val="00651B94"/>
    <w:rsid w:val="00652A3B"/>
    <w:rsid w:val="006535A7"/>
    <w:rsid w:val="006537F2"/>
    <w:rsid w:val="006550E6"/>
    <w:rsid w:val="00660EB3"/>
    <w:rsid w:val="00660ECE"/>
    <w:rsid w:val="0066201A"/>
    <w:rsid w:val="00664471"/>
    <w:rsid w:val="0066490E"/>
    <w:rsid w:val="00666440"/>
    <w:rsid w:val="00667AA5"/>
    <w:rsid w:val="00670B04"/>
    <w:rsid w:val="00671FEA"/>
    <w:rsid w:val="00674612"/>
    <w:rsid w:val="00674FC1"/>
    <w:rsid w:val="00677174"/>
    <w:rsid w:val="006803F9"/>
    <w:rsid w:val="00680948"/>
    <w:rsid w:val="0068189D"/>
    <w:rsid w:val="00682459"/>
    <w:rsid w:val="00682E33"/>
    <w:rsid w:val="00683616"/>
    <w:rsid w:val="00683EAC"/>
    <w:rsid w:val="00686850"/>
    <w:rsid w:val="006871CB"/>
    <w:rsid w:val="006903CB"/>
    <w:rsid w:val="00691D40"/>
    <w:rsid w:val="0069295D"/>
    <w:rsid w:val="00693657"/>
    <w:rsid w:val="006A2848"/>
    <w:rsid w:val="006A291B"/>
    <w:rsid w:val="006A3051"/>
    <w:rsid w:val="006A66BB"/>
    <w:rsid w:val="006A7220"/>
    <w:rsid w:val="006B0E8C"/>
    <w:rsid w:val="006B51A5"/>
    <w:rsid w:val="006B698B"/>
    <w:rsid w:val="006C2676"/>
    <w:rsid w:val="006C34FF"/>
    <w:rsid w:val="006D2B23"/>
    <w:rsid w:val="006D39D6"/>
    <w:rsid w:val="006D3BFC"/>
    <w:rsid w:val="006D5977"/>
    <w:rsid w:val="006D75D8"/>
    <w:rsid w:val="006E0805"/>
    <w:rsid w:val="006E1CC8"/>
    <w:rsid w:val="006E351B"/>
    <w:rsid w:val="006E419E"/>
    <w:rsid w:val="006E5378"/>
    <w:rsid w:val="006E78EC"/>
    <w:rsid w:val="006F1506"/>
    <w:rsid w:val="006F1678"/>
    <w:rsid w:val="006F3B27"/>
    <w:rsid w:val="006F591D"/>
    <w:rsid w:val="00700025"/>
    <w:rsid w:val="00706297"/>
    <w:rsid w:val="007077A6"/>
    <w:rsid w:val="0071012F"/>
    <w:rsid w:val="00713F1E"/>
    <w:rsid w:val="007146BF"/>
    <w:rsid w:val="007206C4"/>
    <w:rsid w:val="00720900"/>
    <w:rsid w:val="00720B98"/>
    <w:rsid w:val="00731930"/>
    <w:rsid w:val="007322C8"/>
    <w:rsid w:val="0073242E"/>
    <w:rsid w:val="007343F0"/>
    <w:rsid w:val="007359A1"/>
    <w:rsid w:val="0073665D"/>
    <w:rsid w:val="00736F32"/>
    <w:rsid w:val="007408AD"/>
    <w:rsid w:val="00740BC7"/>
    <w:rsid w:val="00740FC4"/>
    <w:rsid w:val="007433A9"/>
    <w:rsid w:val="007451C0"/>
    <w:rsid w:val="0074712E"/>
    <w:rsid w:val="00751E0B"/>
    <w:rsid w:val="0075602A"/>
    <w:rsid w:val="007565C3"/>
    <w:rsid w:val="00756E32"/>
    <w:rsid w:val="00761045"/>
    <w:rsid w:val="00761087"/>
    <w:rsid w:val="007617FB"/>
    <w:rsid w:val="007621D7"/>
    <w:rsid w:val="00762851"/>
    <w:rsid w:val="00762A87"/>
    <w:rsid w:val="007636CD"/>
    <w:rsid w:val="0076415D"/>
    <w:rsid w:val="00765153"/>
    <w:rsid w:val="00770D98"/>
    <w:rsid w:val="007713EC"/>
    <w:rsid w:val="00772A52"/>
    <w:rsid w:val="00774363"/>
    <w:rsid w:val="0077496C"/>
    <w:rsid w:val="00775ACB"/>
    <w:rsid w:val="0077614A"/>
    <w:rsid w:val="00776B59"/>
    <w:rsid w:val="00777842"/>
    <w:rsid w:val="00777B30"/>
    <w:rsid w:val="00781AF5"/>
    <w:rsid w:val="007829BD"/>
    <w:rsid w:val="00782CE6"/>
    <w:rsid w:val="00783CCF"/>
    <w:rsid w:val="007841A0"/>
    <w:rsid w:val="0078650D"/>
    <w:rsid w:val="00787F74"/>
    <w:rsid w:val="00792B1B"/>
    <w:rsid w:val="00792FBB"/>
    <w:rsid w:val="00793933"/>
    <w:rsid w:val="007951B6"/>
    <w:rsid w:val="007968A3"/>
    <w:rsid w:val="007A02E9"/>
    <w:rsid w:val="007A0F38"/>
    <w:rsid w:val="007A2F68"/>
    <w:rsid w:val="007A3E7A"/>
    <w:rsid w:val="007A650B"/>
    <w:rsid w:val="007A7B6C"/>
    <w:rsid w:val="007B00D6"/>
    <w:rsid w:val="007B03B6"/>
    <w:rsid w:val="007B1139"/>
    <w:rsid w:val="007B1DC1"/>
    <w:rsid w:val="007B2AF3"/>
    <w:rsid w:val="007B3E87"/>
    <w:rsid w:val="007B4719"/>
    <w:rsid w:val="007B511E"/>
    <w:rsid w:val="007B6AFF"/>
    <w:rsid w:val="007B759D"/>
    <w:rsid w:val="007B771B"/>
    <w:rsid w:val="007C05BF"/>
    <w:rsid w:val="007C0D65"/>
    <w:rsid w:val="007C2C19"/>
    <w:rsid w:val="007C3806"/>
    <w:rsid w:val="007C3F8F"/>
    <w:rsid w:val="007C5869"/>
    <w:rsid w:val="007C6182"/>
    <w:rsid w:val="007D0645"/>
    <w:rsid w:val="007D1FF0"/>
    <w:rsid w:val="007D3264"/>
    <w:rsid w:val="007D4423"/>
    <w:rsid w:val="007D5236"/>
    <w:rsid w:val="007E0291"/>
    <w:rsid w:val="007E02C6"/>
    <w:rsid w:val="007E0E0E"/>
    <w:rsid w:val="007E4367"/>
    <w:rsid w:val="007E4866"/>
    <w:rsid w:val="007E4E8E"/>
    <w:rsid w:val="007E51A4"/>
    <w:rsid w:val="007E68C1"/>
    <w:rsid w:val="007E71D0"/>
    <w:rsid w:val="007E7F1C"/>
    <w:rsid w:val="007F0ED2"/>
    <w:rsid w:val="007F242B"/>
    <w:rsid w:val="007F5CE7"/>
    <w:rsid w:val="007F6F88"/>
    <w:rsid w:val="008022A5"/>
    <w:rsid w:val="008024AB"/>
    <w:rsid w:val="00803DA8"/>
    <w:rsid w:val="008045B5"/>
    <w:rsid w:val="00805654"/>
    <w:rsid w:val="0080570D"/>
    <w:rsid w:val="00806776"/>
    <w:rsid w:val="00807744"/>
    <w:rsid w:val="00807E9D"/>
    <w:rsid w:val="00811876"/>
    <w:rsid w:val="00811B45"/>
    <w:rsid w:val="00813028"/>
    <w:rsid w:val="00817051"/>
    <w:rsid w:val="0082078A"/>
    <w:rsid w:val="0082098C"/>
    <w:rsid w:val="008236F0"/>
    <w:rsid w:val="00823F8F"/>
    <w:rsid w:val="00825F26"/>
    <w:rsid w:val="00826162"/>
    <w:rsid w:val="008272E4"/>
    <w:rsid w:val="00827F0D"/>
    <w:rsid w:val="008321D0"/>
    <w:rsid w:val="00834033"/>
    <w:rsid w:val="00836FF5"/>
    <w:rsid w:val="00840315"/>
    <w:rsid w:val="00840C99"/>
    <w:rsid w:val="00841993"/>
    <w:rsid w:val="00842D4F"/>
    <w:rsid w:val="0084339B"/>
    <w:rsid w:val="00843E74"/>
    <w:rsid w:val="00846EB2"/>
    <w:rsid w:val="0084727B"/>
    <w:rsid w:val="00850B01"/>
    <w:rsid w:val="00857594"/>
    <w:rsid w:val="00857D2D"/>
    <w:rsid w:val="008611A0"/>
    <w:rsid w:val="008613F4"/>
    <w:rsid w:val="00861693"/>
    <w:rsid w:val="008616E4"/>
    <w:rsid w:val="0086237D"/>
    <w:rsid w:val="0086333E"/>
    <w:rsid w:val="0086464A"/>
    <w:rsid w:val="00866114"/>
    <w:rsid w:val="008703CE"/>
    <w:rsid w:val="0087043D"/>
    <w:rsid w:val="0087297B"/>
    <w:rsid w:val="00872B7B"/>
    <w:rsid w:val="00873693"/>
    <w:rsid w:val="0087420F"/>
    <w:rsid w:val="00875434"/>
    <w:rsid w:val="008755C6"/>
    <w:rsid w:val="00875B34"/>
    <w:rsid w:val="00880DA0"/>
    <w:rsid w:val="00881708"/>
    <w:rsid w:val="00882053"/>
    <w:rsid w:val="008861BE"/>
    <w:rsid w:val="008863EA"/>
    <w:rsid w:val="008877B0"/>
    <w:rsid w:val="00891546"/>
    <w:rsid w:val="00891C77"/>
    <w:rsid w:val="00893135"/>
    <w:rsid w:val="008A12C0"/>
    <w:rsid w:val="008A1CC9"/>
    <w:rsid w:val="008A20F5"/>
    <w:rsid w:val="008A2A28"/>
    <w:rsid w:val="008A381B"/>
    <w:rsid w:val="008A3875"/>
    <w:rsid w:val="008A40FB"/>
    <w:rsid w:val="008A659E"/>
    <w:rsid w:val="008B18F1"/>
    <w:rsid w:val="008B1998"/>
    <w:rsid w:val="008B3657"/>
    <w:rsid w:val="008B6C25"/>
    <w:rsid w:val="008C0360"/>
    <w:rsid w:val="008C18A5"/>
    <w:rsid w:val="008C19E4"/>
    <w:rsid w:val="008C2A59"/>
    <w:rsid w:val="008C303D"/>
    <w:rsid w:val="008C3190"/>
    <w:rsid w:val="008C4598"/>
    <w:rsid w:val="008C4613"/>
    <w:rsid w:val="008C50D6"/>
    <w:rsid w:val="008C5998"/>
    <w:rsid w:val="008C6EF5"/>
    <w:rsid w:val="008D11F0"/>
    <w:rsid w:val="008D2EE3"/>
    <w:rsid w:val="008D4281"/>
    <w:rsid w:val="008D72C3"/>
    <w:rsid w:val="008D7A0C"/>
    <w:rsid w:val="008E38D5"/>
    <w:rsid w:val="008E453F"/>
    <w:rsid w:val="008E558F"/>
    <w:rsid w:val="008E6CFD"/>
    <w:rsid w:val="008F24A8"/>
    <w:rsid w:val="008F2658"/>
    <w:rsid w:val="008F4D7F"/>
    <w:rsid w:val="008F53DE"/>
    <w:rsid w:val="008F53FC"/>
    <w:rsid w:val="008F5CD7"/>
    <w:rsid w:val="009025A1"/>
    <w:rsid w:val="009046AC"/>
    <w:rsid w:val="00904A4A"/>
    <w:rsid w:val="00911C7D"/>
    <w:rsid w:val="00912D05"/>
    <w:rsid w:val="0091307E"/>
    <w:rsid w:val="00913F0B"/>
    <w:rsid w:val="009143C5"/>
    <w:rsid w:val="00916FFA"/>
    <w:rsid w:val="00917145"/>
    <w:rsid w:val="00917BCE"/>
    <w:rsid w:val="00920B36"/>
    <w:rsid w:val="00920DA8"/>
    <w:rsid w:val="009216B1"/>
    <w:rsid w:val="00922339"/>
    <w:rsid w:val="00922A32"/>
    <w:rsid w:val="00922A45"/>
    <w:rsid w:val="009242A6"/>
    <w:rsid w:val="00924366"/>
    <w:rsid w:val="009248B8"/>
    <w:rsid w:val="00924C19"/>
    <w:rsid w:val="00926F3C"/>
    <w:rsid w:val="00927310"/>
    <w:rsid w:val="009308AC"/>
    <w:rsid w:val="00931D97"/>
    <w:rsid w:val="0093395E"/>
    <w:rsid w:val="00933C83"/>
    <w:rsid w:val="00934C01"/>
    <w:rsid w:val="009352D9"/>
    <w:rsid w:val="009354DA"/>
    <w:rsid w:val="00936030"/>
    <w:rsid w:val="00936A06"/>
    <w:rsid w:val="00937702"/>
    <w:rsid w:val="00940063"/>
    <w:rsid w:val="00940AEC"/>
    <w:rsid w:val="00940D36"/>
    <w:rsid w:val="009429D3"/>
    <w:rsid w:val="00942BD3"/>
    <w:rsid w:val="00946C83"/>
    <w:rsid w:val="0095118D"/>
    <w:rsid w:val="00956823"/>
    <w:rsid w:val="0095715F"/>
    <w:rsid w:val="00963471"/>
    <w:rsid w:val="00963F58"/>
    <w:rsid w:val="00965540"/>
    <w:rsid w:val="00967E90"/>
    <w:rsid w:val="00973872"/>
    <w:rsid w:val="00973A23"/>
    <w:rsid w:val="00976194"/>
    <w:rsid w:val="00982EC3"/>
    <w:rsid w:val="00983BF3"/>
    <w:rsid w:val="00984B92"/>
    <w:rsid w:val="00986322"/>
    <w:rsid w:val="00986EBF"/>
    <w:rsid w:val="0099142B"/>
    <w:rsid w:val="009933D9"/>
    <w:rsid w:val="00995242"/>
    <w:rsid w:val="009953B3"/>
    <w:rsid w:val="0099562E"/>
    <w:rsid w:val="00996666"/>
    <w:rsid w:val="00996E69"/>
    <w:rsid w:val="009A1333"/>
    <w:rsid w:val="009A1E5D"/>
    <w:rsid w:val="009A3F44"/>
    <w:rsid w:val="009A660D"/>
    <w:rsid w:val="009A6B97"/>
    <w:rsid w:val="009A6DDD"/>
    <w:rsid w:val="009A6F79"/>
    <w:rsid w:val="009B063C"/>
    <w:rsid w:val="009B0A00"/>
    <w:rsid w:val="009B1C2C"/>
    <w:rsid w:val="009B2006"/>
    <w:rsid w:val="009B2F36"/>
    <w:rsid w:val="009B327D"/>
    <w:rsid w:val="009B639B"/>
    <w:rsid w:val="009B7313"/>
    <w:rsid w:val="009B7A74"/>
    <w:rsid w:val="009C14AC"/>
    <w:rsid w:val="009C345F"/>
    <w:rsid w:val="009C34AA"/>
    <w:rsid w:val="009C4F6B"/>
    <w:rsid w:val="009C57B3"/>
    <w:rsid w:val="009D1C98"/>
    <w:rsid w:val="009D238A"/>
    <w:rsid w:val="009D306B"/>
    <w:rsid w:val="009D3512"/>
    <w:rsid w:val="009D5009"/>
    <w:rsid w:val="009D6BC6"/>
    <w:rsid w:val="009E1B79"/>
    <w:rsid w:val="009E320D"/>
    <w:rsid w:val="009E347B"/>
    <w:rsid w:val="009E6116"/>
    <w:rsid w:val="009E6C13"/>
    <w:rsid w:val="009E7739"/>
    <w:rsid w:val="009F2577"/>
    <w:rsid w:val="009F31C3"/>
    <w:rsid w:val="009F4C6F"/>
    <w:rsid w:val="009F4FCD"/>
    <w:rsid w:val="009F5E0C"/>
    <w:rsid w:val="009F6B99"/>
    <w:rsid w:val="009F74C1"/>
    <w:rsid w:val="00A00FBF"/>
    <w:rsid w:val="00A016B0"/>
    <w:rsid w:val="00A03573"/>
    <w:rsid w:val="00A11FF0"/>
    <w:rsid w:val="00A13C41"/>
    <w:rsid w:val="00A142B9"/>
    <w:rsid w:val="00A143EA"/>
    <w:rsid w:val="00A20435"/>
    <w:rsid w:val="00A210E7"/>
    <w:rsid w:val="00A22F6B"/>
    <w:rsid w:val="00A22F71"/>
    <w:rsid w:val="00A23505"/>
    <w:rsid w:val="00A2414B"/>
    <w:rsid w:val="00A2474C"/>
    <w:rsid w:val="00A24F46"/>
    <w:rsid w:val="00A300BE"/>
    <w:rsid w:val="00A30963"/>
    <w:rsid w:val="00A30BE1"/>
    <w:rsid w:val="00A31B54"/>
    <w:rsid w:val="00A339C0"/>
    <w:rsid w:val="00A33F52"/>
    <w:rsid w:val="00A41F87"/>
    <w:rsid w:val="00A43BCB"/>
    <w:rsid w:val="00A4414F"/>
    <w:rsid w:val="00A44E10"/>
    <w:rsid w:val="00A44EB3"/>
    <w:rsid w:val="00A465CA"/>
    <w:rsid w:val="00A46F70"/>
    <w:rsid w:val="00A47CB1"/>
    <w:rsid w:val="00A532A5"/>
    <w:rsid w:val="00A53879"/>
    <w:rsid w:val="00A557A7"/>
    <w:rsid w:val="00A55F09"/>
    <w:rsid w:val="00A57794"/>
    <w:rsid w:val="00A607B6"/>
    <w:rsid w:val="00A629D8"/>
    <w:rsid w:val="00A635FA"/>
    <w:rsid w:val="00A64CE9"/>
    <w:rsid w:val="00A659F6"/>
    <w:rsid w:val="00A65B2E"/>
    <w:rsid w:val="00A67D67"/>
    <w:rsid w:val="00A70C10"/>
    <w:rsid w:val="00A7354F"/>
    <w:rsid w:val="00A74BDA"/>
    <w:rsid w:val="00A75157"/>
    <w:rsid w:val="00A77140"/>
    <w:rsid w:val="00A7795E"/>
    <w:rsid w:val="00A8275E"/>
    <w:rsid w:val="00A82D5B"/>
    <w:rsid w:val="00A836D3"/>
    <w:rsid w:val="00A83707"/>
    <w:rsid w:val="00A872F1"/>
    <w:rsid w:val="00A93DFF"/>
    <w:rsid w:val="00A954E3"/>
    <w:rsid w:val="00A95ACE"/>
    <w:rsid w:val="00A95C78"/>
    <w:rsid w:val="00A978DC"/>
    <w:rsid w:val="00A97E0C"/>
    <w:rsid w:val="00A97FA2"/>
    <w:rsid w:val="00AA00D2"/>
    <w:rsid w:val="00AA0A41"/>
    <w:rsid w:val="00AA0BC3"/>
    <w:rsid w:val="00AA4E17"/>
    <w:rsid w:val="00AA5E07"/>
    <w:rsid w:val="00AA7502"/>
    <w:rsid w:val="00AB7B22"/>
    <w:rsid w:val="00AB7F93"/>
    <w:rsid w:val="00AC29DF"/>
    <w:rsid w:val="00AC422D"/>
    <w:rsid w:val="00AC42C5"/>
    <w:rsid w:val="00AC73C0"/>
    <w:rsid w:val="00AD1AE0"/>
    <w:rsid w:val="00AD6FA9"/>
    <w:rsid w:val="00AE0C67"/>
    <w:rsid w:val="00AE274C"/>
    <w:rsid w:val="00AE2B3B"/>
    <w:rsid w:val="00AE36CB"/>
    <w:rsid w:val="00AE38DA"/>
    <w:rsid w:val="00AE412B"/>
    <w:rsid w:val="00AE6DDF"/>
    <w:rsid w:val="00AF0BDE"/>
    <w:rsid w:val="00AF0E0A"/>
    <w:rsid w:val="00AF10E2"/>
    <w:rsid w:val="00AF18E7"/>
    <w:rsid w:val="00AF1C89"/>
    <w:rsid w:val="00AF3FCD"/>
    <w:rsid w:val="00AF53F8"/>
    <w:rsid w:val="00AF61BC"/>
    <w:rsid w:val="00AF727F"/>
    <w:rsid w:val="00AF7655"/>
    <w:rsid w:val="00B01C35"/>
    <w:rsid w:val="00B01F20"/>
    <w:rsid w:val="00B03BAD"/>
    <w:rsid w:val="00B10376"/>
    <w:rsid w:val="00B10BC4"/>
    <w:rsid w:val="00B13726"/>
    <w:rsid w:val="00B14B84"/>
    <w:rsid w:val="00B14EC6"/>
    <w:rsid w:val="00B17D3F"/>
    <w:rsid w:val="00B2172B"/>
    <w:rsid w:val="00B21938"/>
    <w:rsid w:val="00B22F6A"/>
    <w:rsid w:val="00B24DAB"/>
    <w:rsid w:val="00B259BF"/>
    <w:rsid w:val="00B2797E"/>
    <w:rsid w:val="00B31388"/>
    <w:rsid w:val="00B3387B"/>
    <w:rsid w:val="00B3593E"/>
    <w:rsid w:val="00B40F0D"/>
    <w:rsid w:val="00B421ED"/>
    <w:rsid w:val="00B423F1"/>
    <w:rsid w:val="00B433DF"/>
    <w:rsid w:val="00B435F8"/>
    <w:rsid w:val="00B44482"/>
    <w:rsid w:val="00B467E0"/>
    <w:rsid w:val="00B47293"/>
    <w:rsid w:val="00B511D0"/>
    <w:rsid w:val="00B550CE"/>
    <w:rsid w:val="00B5693D"/>
    <w:rsid w:val="00B575BC"/>
    <w:rsid w:val="00B63DD6"/>
    <w:rsid w:val="00B66AF2"/>
    <w:rsid w:val="00B66C45"/>
    <w:rsid w:val="00B730D0"/>
    <w:rsid w:val="00B74BD3"/>
    <w:rsid w:val="00B81348"/>
    <w:rsid w:val="00B81BE6"/>
    <w:rsid w:val="00B8218C"/>
    <w:rsid w:val="00B82C59"/>
    <w:rsid w:val="00B84774"/>
    <w:rsid w:val="00B852CB"/>
    <w:rsid w:val="00B857B6"/>
    <w:rsid w:val="00B92E6B"/>
    <w:rsid w:val="00B93F9E"/>
    <w:rsid w:val="00B952A8"/>
    <w:rsid w:val="00B964A6"/>
    <w:rsid w:val="00B96781"/>
    <w:rsid w:val="00BA19F7"/>
    <w:rsid w:val="00BA4D84"/>
    <w:rsid w:val="00BA5C06"/>
    <w:rsid w:val="00BA6FBE"/>
    <w:rsid w:val="00BA7066"/>
    <w:rsid w:val="00BA75D3"/>
    <w:rsid w:val="00BB17CB"/>
    <w:rsid w:val="00BB346E"/>
    <w:rsid w:val="00BB3DB2"/>
    <w:rsid w:val="00BB53E8"/>
    <w:rsid w:val="00BB72D4"/>
    <w:rsid w:val="00BC0662"/>
    <w:rsid w:val="00BC17B6"/>
    <w:rsid w:val="00BC2CF6"/>
    <w:rsid w:val="00BC33B5"/>
    <w:rsid w:val="00BC42CA"/>
    <w:rsid w:val="00BC46B1"/>
    <w:rsid w:val="00BC6F8A"/>
    <w:rsid w:val="00BC796A"/>
    <w:rsid w:val="00BD17B7"/>
    <w:rsid w:val="00BD1DC4"/>
    <w:rsid w:val="00BD221F"/>
    <w:rsid w:val="00BD28AA"/>
    <w:rsid w:val="00BD4C62"/>
    <w:rsid w:val="00BD4C77"/>
    <w:rsid w:val="00BE0146"/>
    <w:rsid w:val="00BE1779"/>
    <w:rsid w:val="00BE2011"/>
    <w:rsid w:val="00BE2D54"/>
    <w:rsid w:val="00BE5083"/>
    <w:rsid w:val="00BE51A6"/>
    <w:rsid w:val="00BE6C97"/>
    <w:rsid w:val="00BE6CF2"/>
    <w:rsid w:val="00BE6EE0"/>
    <w:rsid w:val="00BF0DB3"/>
    <w:rsid w:val="00BF1298"/>
    <w:rsid w:val="00BF37DB"/>
    <w:rsid w:val="00BF6572"/>
    <w:rsid w:val="00BF6BE3"/>
    <w:rsid w:val="00BF70FF"/>
    <w:rsid w:val="00C07E3A"/>
    <w:rsid w:val="00C11502"/>
    <w:rsid w:val="00C122C1"/>
    <w:rsid w:val="00C12622"/>
    <w:rsid w:val="00C13F9E"/>
    <w:rsid w:val="00C147B1"/>
    <w:rsid w:val="00C207DF"/>
    <w:rsid w:val="00C228B7"/>
    <w:rsid w:val="00C22C2A"/>
    <w:rsid w:val="00C23547"/>
    <w:rsid w:val="00C253D6"/>
    <w:rsid w:val="00C25C69"/>
    <w:rsid w:val="00C30FC3"/>
    <w:rsid w:val="00C32174"/>
    <w:rsid w:val="00C32449"/>
    <w:rsid w:val="00C32621"/>
    <w:rsid w:val="00C3338B"/>
    <w:rsid w:val="00C37E1B"/>
    <w:rsid w:val="00C42C47"/>
    <w:rsid w:val="00C44850"/>
    <w:rsid w:val="00C44E8C"/>
    <w:rsid w:val="00C45D35"/>
    <w:rsid w:val="00C51470"/>
    <w:rsid w:val="00C51C1A"/>
    <w:rsid w:val="00C53CA4"/>
    <w:rsid w:val="00C54C49"/>
    <w:rsid w:val="00C557AF"/>
    <w:rsid w:val="00C57CD0"/>
    <w:rsid w:val="00C60242"/>
    <w:rsid w:val="00C603AA"/>
    <w:rsid w:val="00C60CA7"/>
    <w:rsid w:val="00C60CC2"/>
    <w:rsid w:val="00C61492"/>
    <w:rsid w:val="00C616A4"/>
    <w:rsid w:val="00C6256D"/>
    <w:rsid w:val="00C63E8A"/>
    <w:rsid w:val="00C65CDC"/>
    <w:rsid w:val="00C70217"/>
    <w:rsid w:val="00C70CF7"/>
    <w:rsid w:val="00C72B2B"/>
    <w:rsid w:val="00C738BC"/>
    <w:rsid w:val="00C74400"/>
    <w:rsid w:val="00C76770"/>
    <w:rsid w:val="00C775EE"/>
    <w:rsid w:val="00C77AF2"/>
    <w:rsid w:val="00C80E26"/>
    <w:rsid w:val="00C818D7"/>
    <w:rsid w:val="00C81DFF"/>
    <w:rsid w:val="00C81E74"/>
    <w:rsid w:val="00C82167"/>
    <w:rsid w:val="00C83B36"/>
    <w:rsid w:val="00C909CD"/>
    <w:rsid w:val="00C90D02"/>
    <w:rsid w:val="00C90F59"/>
    <w:rsid w:val="00C92445"/>
    <w:rsid w:val="00C94B85"/>
    <w:rsid w:val="00C94D5C"/>
    <w:rsid w:val="00C955B3"/>
    <w:rsid w:val="00C9593A"/>
    <w:rsid w:val="00C960FF"/>
    <w:rsid w:val="00C96697"/>
    <w:rsid w:val="00C9681B"/>
    <w:rsid w:val="00CA05D0"/>
    <w:rsid w:val="00CA122F"/>
    <w:rsid w:val="00CA24D3"/>
    <w:rsid w:val="00CA2F0C"/>
    <w:rsid w:val="00CA31D8"/>
    <w:rsid w:val="00CA4D36"/>
    <w:rsid w:val="00CA52C5"/>
    <w:rsid w:val="00CA5D2A"/>
    <w:rsid w:val="00CA75DD"/>
    <w:rsid w:val="00CB178F"/>
    <w:rsid w:val="00CB4565"/>
    <w:rsid w:val="00CB7722"/>
    <w:rsid w:val="00CC1B6A"/>
    <w:rsid w:val="00CC3E3E"/>
    <w:rsid w:val="00CC5511"/>
    <w:rsid w:val="00CD20EE"/>
    <w:rsid w:val="00CD2C8C"/>
    <w:rsid w:val="00CD6215"/>
    <w:rsid w:val="00CD6C69"/>
    <w:rsid w:val="00CD7466"/>
    <w:rsid w:val="00CE00D0"/>
    <w:rsid w:val="00CE0A08"/>
    <w:rsid w:val="00CE49E6"/>
    <w:rsid w:val="00CE58EF"/>
    <w:rsid w:val="00CE691B"/>
    <w:rsid w:val="00CF1567"/>
    <w:rsid w:val="00CF3D3F"/>
    <w:rsid w:val="00CF3E4A"/>
    <w:rsid w:val="00CF5ABE"/>
    <w:rsid w:val="00D015CE"/>
    <w:rsid w:val="00D03027"/>
    <w:rsid w:val="00D07951"/>
    <w:rsid w:val="00D07A37"/>
    <w:rsid w:val="00D10239"/>
    <w:rsid w:val="00D118A6"/>
    <w:rsid w:val="00D138B9"/>
    <w:rsid w:val="00D1704D"/>
    <w:rsid w:val="00D17E50"/>
    <w:rsid w:val="00D20B38"/>
    <w:rsid w:val="00D2464B"/>
    <w:rsid w:val="00D25719"/>
    <w:rsid w:val="00D26B1E"/>
    <w:rsid w:val="00D33507"/>
    <w:rsid w:val="00D34945"/>
    <w:rsid w:val="00D34D5D"/>
    <w:rsid w:val="00D36D53"/>
    <w:rsid w:val="00D36E37"/>
    <w:rsid w:val="00D375B7"/>
    <w:rsid w:val="00D40362"/>
    <w:rsid w:val="00D4041E"/>
    <w:rsid w:val="00D40F26"/>
    <w:rsid w:val="00D44D69"/>
    <w:rsid w:val="00D454BC"/>
    <w:rsid w:val="00D46CDD"/>
    <w:rsid w:val="00D50195"/>
    <w:rsid w:val="00D51F13"/>
    <w:rsid w:val="00D5421A"/>
    <w:rsid w:val="00D55DC5"/>
    <w:rsid w:val="00D66002"/>
    <w:rsid w:val="00D668A8"/>
    <w:rsid w:val="00D70128"/>
    <w:rsid w:val="00D719CA"/>
    <w:rsid w:val="00D723F2"/>
    <w:rsid w:val="00D75F19"/>
    <w:rsid w:val="00D84086"/>
    <w:rsid w:val="00D858BA"/>
    <w:rsid w:val="00D86C8E"/>
    <w:rsid w:val="00D9076A"/>
    <w:rsid w:val="00D9077B"/>
    <w:rsid w:val="00D91D15"/>
    <w:rsid w:val="00D923BF"/>
    <w:rsid w:val="00D92A8C"/>
    <w:rsid w:val="00D93028"/>
    <w:rsid w:val="00D9533C"/>
    <w:rsid w:val="00D962F9"/>
    <w:rsid w:val="00DA02A7"/>
    <w:rsid w:val="00DA4AD5"/>
    <w:rsid w:val="00DA4BAB"/>
    <w:rsid w:val="00DA4D23"/>
    <w:rsid w:val="00DA5231"/>
    <w:rsid w:val="00DA6839"/>
    <w:rsid w:val="00DA7BCA"/>
    <w:rsid w:val="00DB0CAA"/>
    <w:rsid w:val="00DB2F11"/>
    <w:rsid w:val="00DB3F63"/>
    <w:rsid w:val="00DB45C3"/>
    <w:rsid w:val="00DB611B"/>
    <w:rsid w:val="00DB6DB7"/>
    <w:rsid w:val="00DC0039"/>
    <w:rsid w:val="00DC0DDF"/>
    <w:rsid w:val="00DC0FEE"/>
    <w:rsid w:val="00DC26E0"/>
    <w:rsid w:val="00DC3F76"/>
    <w:rsid w:val="00DD05A9"/>
    <w:rsid w:val="00DD09DD"/>
    <w:rsid w:val="00DD1288"/>
    <w:rsid w:val="00DD1DB4"/>
    <w:rsid w:val="00DD1F6B"/>
    <w:rsid w:val="00DD53E8"/>
    <w:rsid w:val="00DE0E69"/>
    <w:rsid w:val="00DE34AB"/>
    <w:rsid w:val="00DE4FE5"/>
    <w:rsid w:val="00DF0381"/>
    <w:rsid w:val="00DF09BB"/>
    <w:rsid w:val="00DF0B7D"/>
    <w:rsid w:val="00DF2C01"/>
    <w:rsid w:val="00DF44D3"/>
    <w:rsid w:val="00DF4AE1"/>
    <w:rsid w:val="00DF7E64"/>
    <w:rsid w:val="00E016CD"/>
    <w:rsid w:val="00E04B56"/>
    <w:rsid w:val="00E055A9"/>
    <w:rsid w:val="00E06252"/>
    <w:rsid w:val="00E12C34"/>
    <w:rsid w:val="00E15D55"/>
    <w:rsid w:val="00E16FEC"/>
    <w:rsid w:val="00E178CC"/>
    <w:rsid w:val="00E2417F"/>
    <w:rsid w:val="00E245BA"/>
    <w:rsid w:val="00E248B1"/>
    <w:rsid w:val="00E267E0"/>
    <w:rsid w:val="00E32DDD"/>
    <w:rsid w:val="00E33F39"/>
    <w:rsid w:val="00E34D6F"/>
    <w:rsid w:val="00E34F3E"/>
    <w:rsid w:val="00E367D5"/>
    <w:rsid w:val="00E45B8A"/>
    <w:rsid w:val="00E4634A"/>
    <w:rsid w:val="00E50277"/>
    <w:rsid w:val="00E516A6"/>
    <w:rsid w:val="00E5388D"/>
    <w:rsid w:val="00E53B26"/>
    <w:rsid w:val="00E54C44"/>
    <w:rsid w:val="00E5591A"/>
    <w:rsid w:val="00E60B8F"/>
    <w:rsid w:val="00E60BD8"/>
    <w:rsid w:val="00E63219"/>
    <w:rsid w:val="00E63268"/>
    <w:rsid w:val="00E63378"/>
    <w:rsid w:val="00E644F2"/>
    <w:rsid w:val="00E65B00"/>
    <w:rsid w:val="00E6609C"/>
    <w:rsid w:val="00E67F0D"/>
    <w:rsid w:val="00E72CB5"/>
    <w:rsid w:val="00E8028D"/>
    <w:rsid w:val="00E8106A"/>
    <w:rsid w:val="00E84B18"/>
    <w:rsid w:val="00E8768A"/>
    <w:rsid w:val="00E879DB"/>
    <w:rsid w:val="00E94337"/>
    <w:rsid w:val="00E9598D"/>
    <w:rsid w:val="00E96A06"/>
    <w:rsid w:val="00E97DE1"/>
    <w:rsid w:val="00EA01FD"/>
    <w:rsid w:val="00EA0B62"/>
    <w:rsid w:val="00EA18F9"/>
    <w:rsid w:val="00EA310E"/>
    <w:rsid w:val="00EB002B"/>
    <w:rsid w:val="00EB04A2"/>
    <w:rsid w:val="00EB1139"/>
    <w:rsid w:val="00EB3D4E"/>
    <w:rsid w:val="00EB45BA"/>
    <w:rsid w:val="00EB66EE"/>
    <w:rsid w:val="00EB6A2D"/>
    <w:rsid w:val="00EB7448"/>
    <w:rsid w:val="00EC261D"/>
    <w:rsid w:val="00EC293A"/>
    <w:rsid w:val="00EC2949"/>
    <w:rsid w:val="00EC4EAF"/>
    <w:rsid w:val="00EC500D"/>
    <w:rsid w:val="00EC5F5C"/>
    <w:rsid w:val="00EC716B"/>
    <w:rsid w:val="00EC7858"/>
    <w:rsid w:val="00EC7B98"/>
    <w:rsid w:val="00EC7CC8"/>
    <w:rsid w:val="00ED15EC"/>
    <w:rsid w:val="00ED1F06"/>
    <w:rsid w:val="00ED201C"/>
    <w:rsid w:val="00ED3B4E"/>
    <w:rsid w:val="00ED3BFF"/>
    <w:rsid w:val="00ED4BDB"/>
    <w:rsid w:val="00ED51E1"/>
    <w:rsid w:val="00EE41B1"/>
    <w:rsid w:val="00EE5AE3"/>
    <w:rsid w:val="00EF20ED"/>
    <w:rsid w:val="00EF2B63"/>
    <w:rsid w:val="00EF4847"/>
    <w:rsid w:val="00EF6168"/>
    <w:rsid w:val="00EF6EC4"/>
    <w:rsid w:val="00EF762F"/>
    <w:rsid w:val="00F013D1"/>
    <w:rsid w:val="00F060CC"/>
    <w:rsid w:val="00F1126E"/>
    <w:rsid w:val="00F1383B"/>
    <w:rsid w:val="00F143E3"/>
    <w:rsid w:val="00F1482F"/>
    <w:rsid w:val="00F153B4"/>
    <w:rsid w:val="00F161CC"/>
    <w:rsid w:val="00F2018B"/>
    <w:rsid w:val="00F2047C"/>
    <w:rsid w:val="00F20592"/>
    <w:rsid w:val="00F22024"/>
    <w:rsid w:val="00F22537"/>
    <w:rsid w:val="00F24852"/>
    <w:rsid w:val="00F25842"/>
    <w:rsid w:val="00F25F13"/>
    <w:rsid w:val="00F27594"/>
    <w:rsid w:val="00F30A18"/>
    <w:rsid w:val="00F34CBA"/>
    <w:rsid w:val="00F35F87"/>
    <w:rsid w:val="00F366F2"/>
    <w:rsid w:val="00F41595"/>
    <w:rsid w:val="00F41E49"/>
    <w:rsid w:val="00F428DD"/>
    <w:rsid w:val="00F42F23"/>
    <w:rsid w:val="00F452F9"/>
    <w:rsid w:val="00F45435"/>
    <w:rsid w:val="00F46EF2"/>
    <w:rsid w:val="00F47C72"/>
    <w:rsid w:val="00F50C36"/>
    <w:rsid w:val="00F554C6"/>
    <w:rsid w:val="00F56530"/>
    <w:rsid w:val="00F608F6"/>
    <w:rsid w:val="00F61EFC"/>
    <w:rsid w:val="00F64974"/>
    <w:rsid w:val="00F65D71"/>
    <w:rsid w:val="00F65F5D"/>
    <w:rsid w:val="00F664B8"/>
    <w:rsid w:val="00F67A64"/>
    <w:rsid w:val="00F7034E"/>
    <w:rsid w:val="00F74DAD"/>
    <w:rsid w:val="00F80D5D"/>
    <w:rsid w:val="00F8268E"/>
    <w:rsid w:val="00F84796"/>
    <w:rsid w:val="00F86F24"/>
    <w:rsid w:val="00F87446"/>
    <w:rsid w:val="00F875F5"/>
    <w:rsid w:val="00F913C5"/>
    <w:rsid w:val="00F9459F"/>
    <w:rsid w:val="00F946A4"/>
    <w:rsid w:val="00F95572"/>
    <w:rsid w:val="00F956A1"/>
    <w:rsid w:val="00F96AB6"/>
    <w:rsid w:val="00FA0A15"/>
    <w:rsid w:val="00FB0E60"/>
    <w:rsid w:val="00FB294C"/>
    <w:rsid w:val="00FB4513"/>
    <w:rsid w:val="00FB60FF"/>
    <w:rsid w:val="00FB6C1F"/>
    <w:rsid w:val="00FC50F1"/>
    <w:rsid w:val="00FD0441"/>
    <w:rsid w:val="00FD2346"/>
    <w:rsid w:val="00FD3835"/>
    <w:rsid w:val="00FE1040"/>
    <w:rsid w:val="00FE365C"/>
    <w:rsid w:val="00FE4975"/>
    <w:rsid w:val="00FE4A19"/>
    <w:rsid w:val="00FE613E"/>
    <w:rsid w:val="00FE73C5"/>
    <w:rsid w:val="00FE7AA5"/>
    <w:rsid w:val="00FF2A20"/>
    <w:rsid w:val="00FF2D96"/>
    <w:rsid w:val="00FF35B9"/>
    <w:rsid w:val="00FF4F03"/>
    <w:rsid w:val="00FF5870"/>
    <w:rsid w:val="00FF6427"/>
    <w:rsid w:val="00FF725C"/>
    <w:rsid w:val="00FF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B4609"/>
  <w15:docId w15:val="{DEFBC407-0960-4B45-8804-914A3047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84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58F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ao Linh 2,Bullet L1,bullet 1,Paragraph,Yellow Bullet,Normal bullet 2,Resume Title,Citation List,Bulet Para,List Paragraph Char Char,List Paragraph1,b1,Number_1,SGLText List Paragraph,new,lp1,Normal Sentence,Colorful List - Accent 11,bull"/>
    <w:basedOn w:val="Normal"/>
    <w:link w:val="ListParagraphChar"/>
    <w:uiPriority w:val="34"/>
    <w:qFormat/>
    <w:rsid w:val="00BF70FF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A75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C53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C53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53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53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53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3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341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aliases w:val="Bao Linh 2 Char,Bullet L1 Char,bullet 1 Char,Paragraph Char,Yellow Bullet Char,Normal bullet 2 Char,Resume Title Char,Citation List Char,Bulet Para Char,List Paragraph Char Char Char,List Paragraph1 Char,b1 Char,Number_1 Char"/>
    <w:basedOn w:val="DefaultParagraphFont"/>
    <w:link w:val="ListParagraph"/>
    <w:uiPriority w:val="34"/>
    <w:qFormat/>
    <w:locked/>
    <w:rsid w:val="00FD2346"/>
  </w:style>
  <w:style w:type="paragraph" w:styleId="Header">
    <w:name w:val="header"/>
    <w:basedOn w:val="Normal"/>
    <w:link w:val="HeaderChar"/>
    <w:uiPriority w:val="99"/>
    <w:unhideWhenUsed/>
    <w:rsid w:val="00BA1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9F7"/>
  </w:style>
  <w:style w:type="paragraph" w:styleId="Footer">
    <w:name w:val="footer"/>
    <w:basedOn w:val="Normal"/>
    <w:link w:val="FooterChar"/>
    <w:uiPriority w:val="99"/>
    <w:unhideWhenUsed/>
    <w:rsid w:val="00BA1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9F7"/>
  </w:style>
  <w:style w:type="paragraph" w:styleId="NormalWeb">
    <w:name w:val="Normal (Web)"/>
    <w:basedOn w:val="Normal"/>
    <w:uiPriority w:val="99"/>
    <w:unhideWhenUsed/>
    <w:rsid w:val="0082078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558F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qFormat/>
    <w:rsid w:val="00792FBB"/>
    <w:pPr>
      <w:spacing w:after="0" w:line="360" w:lineRule="auto"/>
      <w:ind w:firstLine="720"/>
      <w:jc w:val="center"/>
    </w:pPr>
    <w:rPr>
      <w:rFonts w:ascii=".VnTimeH" w:eastAsia="Times New Roman" w:hAnsi=".VnTimeH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92FBB"/>
    <w:rPr>
      <w:rFonts w:ascii=".VnTimeH" w:eastAsia="Times New Roman" w:hAnsi=".VnTimeH" w:cs="Times New Roman"/>
      <w:b/>
      <w:bCs/>
      <w:sz w:val="28"/>
      <w:szCs w:val="24"/>
    </w:rPr>
  </w:style>
  <w:style w:type="paragraph" w:styleId="Revision">
    <w:name w:val="Revision"/>
    <w:hidden/>
    <w:uiPriority w:val="99"/>
    <w:semiHidden/>
    <w:rsid w:val="007322C8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113970"/>
  </w:style>
  <w:style w:type="paragraph" w:styleId="NoSpacing">
    <w:name w:val="No Spacing"/>
    <w:uiPriority w:val="1"/>
    <w:qFormat/>
    <w:rsid w:val="00007970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226F34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7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1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7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2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79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6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5C60F.81B54F90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ntn.ho\Desktop\MB02%20B&#225;o%20c&#225;o%20ki&#7875;m%20to&#225;n%20v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CD568-190E-4CF3-9D8D-09DF7FB44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MB02 Báo cáo kiểm toán v3.dotx</Template>
  <TotalTime>2558</TotalTime>
  <Pages>5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kiểm toán</vt:lpstr>
    </vt:vector>
  </TitlesOfParts>
  <Company>Microsoft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kiểm toán</dc:title>
  <dc:subject>XML 4 ISS</dc:subject>
  <dc:creator>Nguyen Thi Lan</dc:creator>
  <cp:lastModifiedBy>Nguyễn Thanh Tùng</cp:lastModifiedBy>
  <cp:revision>354</cp:revision>
  <cp:lastPrinted>2021-05-04T01:57:00Z</cp:lastPrinted>
  <dcterms:created xsi:type="dcterms:W3CDTF">2021-04-29T00:18:00Z</dcterms:created>
  <dcterms:modified xsi:type="dcterms:W3CDTF">2022-04-28T11:07:00Z</dcterms:modified>
</cp:coreProperties>
</file>